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359"/>
        <w:tblW w:w="0" w:type="auto"/>
        <w:tblLook w:val="0600" w:firstRow="0" w:lastRow="0" w:firstColumn="0" w:lastColumn="0" w:noHBand="1" w:noVBand="1"/>
      </w:tblPr>
      <w:tblGrid>
        <w:gridCol w:w="23478"/>
      </w:tblGrid>
      <w:tr w:rsidR="00373262" w14:paraId="75519FAA" w14:textId="77777777" w:rsidTr="007549DC">
        <w:trPr>
          <w:trHeight w:val="3409"/>
        </w:trPr>
        <w:tc>
          <w:tcPr>
            <w:tcW w:w="23478" w:type="dxa"/>
            <w:tcMar>
              <w:left w:w="0" w:type="dxa"/>
              <w:right w:w="0" w:type="dxa"/>
            </w:tcMar>
            <w:vAlign w:val="center"/>
          </w:tcPr>
          <w:p w14:paraId="40CBBB53" w14:textId="77777777" w:rsidR="00EA1C8D" w:rsidRDefault="00EA1C8D" w:rsidP="009A10E9">
            <w:pPr>
              <w:pStyle w:val="NoSpacing"/>
              <w:rPr>
                <w:lang w:eastAsia="ja-JP"/>
              </w:rPr>
            </w:pPr>
          </w:p>
          <w:p w14:paraId="00CA6AA2" w14:textId="77777777" w:rsidR="00EA1C8D" w:rsidRDefault="00EA1C8D" w:rsidP="002E01A8">
            <w:pPr>
              <w:pStyle w:val="NoSpacing"/>
              <w:jc w:val="center"/>
              <w:rPr>
                <w:lang w:eastAsia="ja-JP"/>
              </w:rPr>
            </w:pPr>
          </w:p>
          <w:p w14:paraId="6FCEA0D6" w14:textId="58752A11" w:rsidR="00373262" w:rsidRDefault="00155534" w:rsidP="00EA1C8D">
            <w:pPr>
              <w:pStyle w:val="NoSpacing"/>
              <w:rPr>
                <w:lang w:eastAsia="ja-JP"/>
              </w:rPr>
            </w:pPr>
            <w:r>
              <w:pict w14:anchorId="48C2138F">
                <v:shape id="Round Single Corner Rectangle 48" o:spid="_x0000_s2054" style="width:422.8pt;height:43.35pt;rotation:180;flip:y;visibility:visible;mso-left-percent:-10001;mso-top-percent:-10001;mso-position-horizontal:absolute;mso-position-horizontal-relative:char;mso-position-vertical:absolute;mso-position-vertical-relative:line;mso-left-percent:-10001;mso-top-percent:-10001;v-text-anchor:middle" coordsize="5369560,550545" o:spt="100" adj="-11796480,,5400" path="m,l5094288,v152029,,275273,123244,275273,275273c5369561,367030,5369560,458788,5369560,550545l,550545,,xe" fillcolor="#729928 [2404]" stroked="f" strokeweight="1pt">
                  <v:stroke joinstyle="miter"/>
                  <v:formulas/>
                  <v:path arrowok="t" o:connecttype="custom" o:connectlocs="0,0;5094288,0;5369561,275273;5369560,550545;0,550545;0,0" o:connectangles="0,0,0,0,0,0" textboxrect="0,0,5369560,550545"/>
                  <v:textbox style="mso-next-textbox:#Round Single Corner Rectangle 48">
                    <w:txbxContent>
                      <w:p w14:paraId="4830D878" w14:textId="2AD76290" w:rsidR="00373262" w:rsidRPr="00AC1D06" w:rsidRDefault="00373262" w:rsidP="008D0E1C">
                        <w:pPr>
                          <w:pStyle w:val="Title"/>
                          <w:rPr>
                            <w:sz w:val="40"/>
                            <w:szCs w:val="40"/>
                          </w:rPr>
                        </w:pPr>
                        <w:r w:rsidRPr="00AC1D06">
                          <w:rPr>
                            <w:sz w:val="40"/>
                            <w:szCs w:val="40"/>
                          </w:rPr>
                          <w:t>Entity Matrix – Right Time</w:t>
                        </w:r>
                        <w:r w:rsidR="00D9786A">
                          <w:rPr>
                            <w:sz w:val="40"/>
                            <w:szCs w:val="40"/>
                          </w:rPr>
                          <w:t xml:space="preserve"> – Customer Journey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64FD2DBF" w14:textId="77777777" w:rsidR="00373262" w:rsidRDefault="00373262" w:rsidP="002E01A8">
            <w:pPr>
              <w:pStyle w:val="NoSpacing"/>
              <w:jc w:val="center"/>
              <w:rPr>
                <w:lang w:eastAsia="ja-JP"/>
              </w:rPr>
            </w:pPr>
          </w:p>
          <w:p w14:paraId="5FD0E9E7" w14:textId="77777777" w:rsidR="00373262" w:rsidRDefault="00373262" w:rsidP="002E01A8">
            <w:pPr>
              <w:pStyle w:val="NoSpacing"/>
              <w:jc w:val="center"/>
              <w:rPr>
                <w:lang w:eastAsia="ja-JP"/>
              </w:rPr>
            </w:pPr>
          </w:p>
          <w:tbl>
            <w:tblPr>
              <w:tblStyle w:val="GridTable5Dark-Accent2"/>
              <w:tblW w:w="19493" w:type="dxa"/>
              <w:tblInd w:w="5" w:type="dxa"/>
              <w:tblLook w:val="04A0" w:firstRow="1" w:lastRow="0" w:firstColumn="1" w:lastColumn="0" w:noHBand="0" w:noVBand="1"/>
            </w:tblPr>
            <w:tblGrid>
              <w:gridCol w:w="1005"/>
              <w:gridCol w:w="1322"/>
              <w:gridCol w:w="1531"/>
              <w:gridCol w:w="2300"/>
              <w:gridCol w:w="1151"/>
              <w:gridCol w:w="1113"/>
              <w:gridCol w:w="604"/>
              <w:gridCol w:w="1217"/>
              <w:gridCol w:w="1138"/>
              <w:gridCol w:w="1754"/>
              <w:gridCol w:w="2249"/>
              <w:gridCol w:w="2663"/>
              <w:gridCol w:w="1446"/>
            </w:tblGrid>
            <w:tr w:rsidR="004B5BCB" w:rsidRPr="005565D4" w14:paraId="58FBD5EC" w14:textId="6B9B1327" w:rsidTr="004B5B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6CAA23DF" w14:textId="77777777" w:rsidR="004B5BCB" w:rsidRPr="00310ADA" w:rsidRDefault="004B5BCB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rPr>
                      <w:lang w:eastAsia="ja-JP"/>
                    </w:rPr>
                  </w:pPr>
                  <w:r w:rsidRPr="00310ADA">
                    <w:rPr>
                      <w:lang w:eastAsia="ja-JP"/>
                    </w:rPr>
                    <w:t>Domain</w:t>
                  </w:r>
                </w:p>
              </w:tc>
              <w:tc>
                <w:tcPr>
                  <w:tcW w:w="339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697FA6E1" w14:textId="74B1072C" w:rsidR="004B5BCB" w:rsidRPr="00310ADA" w:rsidRDefault="004B5BCB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Team</w:t>
                  </w:r>
                </w:p>
              </w:tc>
              <w:tc>
                <w:tcPr>
                  <w:tcW w:w="393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6131FE85" w14:textId="64DBD36E" w:rsidR="004B5BCB" w:rsidRPr="00310ADA" w:rsidRDefault="004B5BCB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 w:rsidRPr="00310ADA">
                    <w:rPr>
                      <w:lang w:eastAsia="ja-JP"/>
                    </w:rPr>
                    <w:t>Business Process</w:t>
                  </w:r>
                </w:p>
              </w:tc>
              <w:tc>
                <w:tcPr>
                  <w:tcW w:w="590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049B1376" w14:textId="7E83E220" w:rsidR="004B5BCB" w:rsidRDefault="004B5BCB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Applications</w:t>
                  </w:r>
                </w:p>
              </w:tc>
              <w:tc>
                <w:tcPr>
                  <w:tcW w:w="2366" w:type="pct"/>
                  <w:gridSpan w:val="7"/>
                  <w:shd w:val="clear" w:color="auto" w:fill="4D671B" w:themeFill="accent1" w:themeFillShade="80"/>
                  <w:vAlign w:val="center"/>
                </w:tcPr>
                <w:p w14:paraId="0B0224B3" w14:textId="27375930" w:rsidR="004B5BCB" w:rsidRPr="00A7373E" w:rsidRDefault="004B5BCB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Master Entities</w:t>
                  </w:r>
                </w:p>
              </w:tc>
              <w:tc>
                <w:tcPr>
                  <w:tcW w:w="1054" w:type="pct"/>
                  <w:gridSpan w:val="2"/>
                  <w:shd w:val="clear" w:color="auto" w:fill="4D671B" w:themeFill="accent1" w:themeFillShade="80"/>
                  <w:vAlign w:val="center"/>
                </w:tcPr>
                <w:p w14:paraId="2786C60D" w14:textId="7D053261" w:rsidR="004B5BCB" w:rsidRPr="00A7373E" w:rsidRDefault="004B5BCB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 w:rsidRPr="00A7373E">
                    <w:rPr>
                      <w:lang w:eastAsia="ja-JP"/>
                    </w:rPr>
                    <w:t>Measures</w:t>
                  </w:r>
                </w:p>
              </w:tc>
            </w:tr>
            <w:tr w:rsidR="004B5BCB" w:rsidRPr="005565D4" w14:paraId="0AE198C5" w14:textId="1FD2F991" w:rsidTr="004B5B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" w:type="pct"/>
                  <w:vMerge/>
                  <w:shd w:val="clear" w:color="auto" w:fill="4D671B" w:themeFill="accent1" w:themeFillShade="80"/>
                  <w:vAlign w:val="center"/>
                </w:tcPr>
                <w:p w14:paraId="504A9161" w14:textId="77777777" w:rsidR="00D6401E" w:rsidRPr="00310ADA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rPr>
                      <w:lang w:eastAsia="ja-JP"/>
                    </w:rPr>
                  </w:pPr>
                </w:p>
              </w:tc>
              <w:tc>
                <w:tcPr>
                  <w:tcW w:w="339" w:type="pct"/>
                  <w:vMerge/>
                  <w:shd w:val="clear" w:color="auto" w:fill="4D671B" w:themeFill="accent1" w:themeFillShade="80"/>
                  <w:vAlign w:val="center"/>
                </w:tcPr>
                <w:p w14:paraId="57B81D7D" w14:textId="77777777" w:rsidR="00D6401E" w:rsidRPr="00310ADA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393" w:type="pct"/>
                  <w:vMerge/>
                  <w:shd w:val="clear" w:color="auto" w:fill="4D671B" w:themeFill="accent1" w:themeFillShade="80"/>
                  <w:vAlign w:val="center"/>
                </w:tcPr>
                <w:p w14:paraId="4D5029CA" w14:textId="77777777" w:rsidR="00D6401E" w:rsidRPr="00310ADA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590" w:type="pct"/>
                  <w:vMerge/>
                  <w:shd w:val="clear" w:color="auto" w:fill="729928" w:themeFill="accent1" w:themeFillShade="BF"/>
                  <w:vAlign w:val="center"/>
                </w:tcPr>
                <w:p w14:paraId="41CE6BBE" w14:textId="77777777" w:rsidR="00D6401E" w:rsidRPr="00E51995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</w:p>
              </w:tc>
              <w:tc>
                <w:tcPr>
                  <w:tcW w:w="295" w:type="pct"/>
                  <w:shd w:val="clear" w:color="auto" w:fill="729928" w:themeFill="accent1" w:themeFillShade="BF"/>
                  <w:vAlign w:val="center"/>
                </w:tcPr>
                <w:p w14:paraId="152F5A28" w14:textId="7384AF4A" w:rsidR="00D6401E" w:rsidRPr="00E51995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Campaign</w:t>
                  </w:r>
                </w:p>
              </w:tc>
              <w:tc>
                <w:tcPr>
                  <w:tcW w:w="285" w:type="pct"/>
                  <w:shd w:val="clear" w:color="auto" w:fill="729928" w:themeFill="accent1" w:themeFillShade="BF"/>
                  <w:vAlign w:val="center"/>
                </w:tcPr>
                <w:p w14:paraId="175FFB02" w14:textId="662ADB63" w:rsidR="00D6401E" w:rsidRPr="00E51995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 w:rsidRPr="00E51995"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Customer</w:t>
                  </w:r>
                </w:p>
              </w:tc>
              <w:tc>
                <w:tcPr>
                  <w:tcW w:w="155" w:type="pct"/>
                  <w:shd w:val="clear" w:color="auto" w:fill="729928" w:themeFill="accent1" w:themeFillShade="BF"/>
                  <w:vAlign w:val="center"/>
                </w:tcPr>
                <w:p w14:paraId="582D4049" w14:textId="79C6CD4D" w:rsidR="00D6401E" w:rsidRPr="00E51995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CSR</w:t>
                  </w:r>
                </w:p>
              </w:tc>
              <w:tc>
                <w:tcPr>
                  <w:tcW w:w="312" w:type="pct"/>
                  <w:shd w:val="clear" w:color="auto" w:fill="729928" w:themeFill="accent1" w:themeFillShade="BF"/>
                  <w:vAlign w:val="center"/>
                </w:tcPr>
                <w:p w14:paraId="5B081213" w14:textId="563CB74D" w:rsidR="00D6401E" w:rsidRPr="00E51995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Technician</w:t>
                  </w:r>
                </w:p>
              </w:tc>
              <w:tc>
                <w:tcPr>
                  <w:tcW w:w="292" w:type="pct"/>
                  <w:shd w:val="clear" w:color="auto" w:fill="729928" w:themeFill="accent1" w:themeFillShade="BF"/>
                  <w:vAlign w:val="center"/>
                </w:tcPr>
                <w:p w14:paraId="23C335D9" w14:textId="6FDFAD7B" w:rsidR="00D6401E" w:rsidRPr="00E51995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Service</w:t>
                  </w:r>
                </w:p>
              </w:tc>
              <w:tc>
                <w:tcPr>
                  <w:tcW w:w="450" w:type="pct"/>
                  <w:shd w:val="clear" w:color="auto" w:fill="729928" w:themeFill="accent1" w:themeFillShade="BF"/>
                  <w:vAlign w:val="center"/>
                </w:tcPr>
                <w:p w14:paraId="4F2C1B37" w14:textId="7D084156" w:rsidR="00D6401E" w:rsidRPr="00E51995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Location</w:t>
                  </w:r>
                </w:p>
              </w:tc>
              <w:tc>
                <w:tcPr>
                  <w:tcW w:w="577" w:type="pct"/>
                  <w:shd w:val="clear" w:color="auto" w:fill="729928" w:themeFill="accent1" w:themeFillShade="BF"/>
                  <w:vAlign w:val="center"/>
                </w:tcPr>
                <w:p w14:paraId="7C9910C6" w14:textId="1EC4449C" w:rsidR="00D6401E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Capacity</w:t>
                  </w:r>
                </w:p>
              </w:tc>
              <w:tc>
                <w:tcPr>
                  <w:tcW w:w="683" w:type="pct"/>
                  <w:shd w:val="clear" w:color="auto" w:fill="729928" w:themeFill="accent1" w:themeFillShade="BF"/>
                  <w:vAlign w:val="center"/>
                </w:tcPr>
                <w:p w14:paraId="32E3DA7B" w14:textId="670802EB" w:rsidR="00D6401E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T</w:t>
                  </w:r>
                  <w:r w:rsidR="00861AFE"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hroughput</w:t>
                  </w:r>
                </w:p>
              </w:tc>
              <w:tc>
                <w:tcPr>
                  <w:tcW w:w="371" w:type="pct"/>
                  <w:shd w:val="clear" w:color="auto" w:fill="729928" w:themeFill="accent1" w:themeFillShade="BF"/>
                  <w:vAlign w:val="center"/>
                </w:tcPr>
                <w:p w14:paraId="7BBCE146" w14:textId="6AC028D1" w:rsidR="00D6401E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E</w:t>
                  </w:r>
                  <w:r w:rsidR="00861AFE"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fficacy</w:t>
                  </w:r>
                </w:p>
              </w:tc>
            </w:tr>
            <w:tr w:rsidR="004B5BCB" w:rsidRPr="005565D4" w14:paraId="7F745EF7" w14:textId="181B4413" w:rsidTr="004B5BCB">
              <w:trPr>
                <w:cantSplit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" w:type="pct"/>
                  <w:shd w:val="clear" w:color="auto" w:fill="4D671B" w:themeFill="accent1" w:themeFillShade="80"/>
                  <w:textDirection w:val="btLr"/>
                  <w:vAlign w:val="center"/>
                </w:tcPr>
                <w:p w14:paraId="20F3E9D1" w14:textId="20975324" w:rsidR="00D6401E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ind w:left="113" w:right="113"/>
                    <w:jc w:val="center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Customer Acquisition</w:t>
                  </w:r>
                </w:p>
              </w:tc>
              <w:tc>
                <w:tcPr>
                  <w:tcW w:w="339" w:type="pct"/>
                  <w:shd w:val="clear" w:color="auto" w:fill="729928" w:themeFill="accent1" w:themeFillShade="BF"/>
                  <w:vAlign w:val="center"/>
                </w:tcPr>
                <w:p w14:paraId="485DBD49" w14:textId="09E2E2AA" w:rsidR="00D6401E" w:rsidRDefault="00861AF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Call Centre</w:t>
                  </w:r>
                </w:p>
              </w:tc>
              <w:tc>
                <w:tcPr>
                  <w:tcW w:w="393" w:type="pct"/>
                  <w:shd w:val="clear" w:color="auto" w:fill="729928" w:themeFill="accent1" w:themeFillShade="BF"/>
                  <w:vAlign w:val="center"/>
                </w:tcPr>
                <w:p w14:paraId="4F336280" w14:textId="45E2CF78" w:rsidR="00D6401E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color w:val="FFFFFF" w:themeColor="background1"/>
                      <w:lang w:eastAsia="ja-JP"/>
                    </w:rPr>
                    <w:t>Lead</w:t>
                  </w:r>
                  <w:r w:rsidR="00861AFE">
                    <w:rPr>
                      <w:color w:val="FFFFFF" w:themeColor="background1"/>
                      <w:lang w:eastAsia="ja-JP"/>
                    </w:rPr>
                    <w:t xml:space="preserve"> </w:t>
                  </w:r>
                  <w:r w:rsidRPr="00111930">
                    <w:rPr>
                      <w:color w:val="FFFFFF" w:themeColor="background1"/>
                      <w:lang w:eastAsia="ja-JP"/>
                    </w:rPr>
                    <w:t>Generation</w:t>
                  </w:r>
                </w:p>
              </w:tc>
              <w:tc>
                <w:tcPr>
                  <w:tcW w:w="590" w:type="pct"/>
                  <w:shd w:val="clear" w:color="auto" w:fill="D6EAAF" w:themeFill="accent1" w:themeFillTint="66"/>
                  <w:vAlign w:val="center"/>
                </w:tcPr>
                <w:p w14:paraId="59562514" w14:textId="77777777" w:rsidR="00D6401E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Talk Desk</w:t>
                  </w:r>
                </w:p>
                <w:p w14:paraId="222669F3" w14:textId="77777777" w:rsidR="00D6401E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Service Titan</w:t>
                  </w:r>
                </w:p>
                <w:p w14:paraId="7E62947E" w14:textId="726B5854" w:rsidR="009C5E6C" w:rsidRPr="00175D7D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(Calls, Estimates, Jobs)</w:t>
                  </w:r>
                </w:p>
              </w:tc>
              <w:tc>
                <w:tcPr>
                  <w:tcW w:w="295" w:type="pct"/>
                  <w:shd w:val="clear" w:color="auto" w:fill="C1DF87" w:themeFill="accent1" w:themeFillTint="99"/>
                  <w:vAlign w:val="center"/>
                </w:tcPr>
                <w:p w14:paraId="723E88A2" w14:textId="3072850A" w:rsidR="00D6401E" w:rsidRPr="00111930" w:rsidRDefault="00861AF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3750B5C3" wp14:editId="2E59CD63">
                        <wp:extent cx="228600" cy="228600"/>
                        <wp:effectExtent l="0" t="0" r="0" b="0"/>
                        <wp:docPr id="15" name="Graphic 15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5" w:type="pct"/>
                  <w:shd w:val="clear" w:color="auto" w:fill="C1DF87" w:themeFill="accent1" w:themeFillTint="99"/>
                  <w:vAlign w:val="center"/>
                </w:tcPr>
                <w:p w14:paraId="01569F32" w14:textId="48C2BFA2" w:rsidR="00D6401E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52FD9FBD" wp14:editId="66E5FC9C">
                        <wp:extent cx="228600" cy="228600"/>
                        <wp:effectExtent l="0" t="0" r="0" b="0"/>
                        <wp:docPr id="109" name="Graphic 109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5" w:type="pct"/>
                  <w:shd w:val="clear" w:color="auto" w:fill="C1DF87" w:themeFill="accent1" w:themeFillTint="99"/>
                  <w:vAlign w:val="center"/>
                </w:tcPr>
                <w:p w14:paraId="7325FAB5" w14:textId="7DDAA654" w:rsidR="00D6401E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482BD210" wp14:editId="542678DE">
                        <wp:extent cx="228600" cy="228600"/>
                        <wp:effectExtent l="0" t="0" r="0" b="0"/>
                        <wp:docPr id="46" name="Graphic 46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2" w:type="pct"/>
                  <w:shd w:val="clear" w:color="auto" w:fill="C1DF87" w:themeFill="accent1" w:themeFillTint="99"/>
                  <w:vAlign w:val="center"/>
                </w:tcPr>
                <w:p w14:paraId="130FDEC7" w14:textId="0CBBA6DE" w:rsidR="00D6401E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15FD4694" wp14:editId="30894A86">
                        <wp:extent cx="228600" cy="228600"/>
                        <wp:effectExtent l="0" t="0" r="0" b="0"/>
                        <wp:docPr id="48" name="Graphic 48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" w:type="pct"/>
                  <w:shd w:val="clear" w:color="auto" w:fill="C1DF87" w:themeFill="accent1" w:themeFillTint="99"/>
                  <w:vAlign w:val="center"/>
                </w:tcPr>
                <w:p w14:paraId="1D1A0F2F" w14:textId="23A7F69B" w:rsidR="00D6401E" w:rsidRPr="00310ADA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7DAC700C" wp14:editId="5B537119">
                        <wp:extent cx="228600" cy="228600"/>
                        <wp:effectExtent l="0" t="0" r="0" b="0"/>
                        <wp:docPr id="49" name="Graphic 49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shd w:val="clear" w:color="auto" w:fill="C1DF87" w:themeFill="accent1" w:themeFillTint="99"/>
                  <w:vAlign w:val="center"/>
                </w:tcPr>
                <w:p w14:paraId="0BC54689" w14:textId="0324662D" w:rsidR="00D6401E" w:rsidRPr="00310ADA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267089CA" wp14:editId="4662E220">
                        <wp:extent cx="228600" cy="228600"/>
                        <wp:effectExtent l="0" t="0" r="0" b="0"/>
                        <wp:docPr id="128" name="Graphic 128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" w:type="pct"/>
                  <w:shd w:val="clear" w:color="auto" w:fill="C1DF87" w:themeFill="accent1" w:themeFillTint="99"/>
                  <w:vAlign w:val="center"/>
                </w:tcPr>
                <w:p w14:paraId="69F803DB" w14:textId="5341A76C" w:rsidR="00D6401E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CSR</w:t>
                  </w:r>
                </w:p>
                <w:p w14:paraId="18C0B1D4" w14:textId="54ED4D41" w:rsidR="009C5E6C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Technician</w:t>
                  </w:r>
                </w:p>
                <w:p w14:paraId="1537692B" w14:textId="1651D436" w:rsidR="009C5E6C" w:rsidRPr="007C3B50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Demographics</w:t>
                  </w:r>
                </w:p>
              </w:tc>
              <w:tc>
                <w:tcPr>
                  <w:tcW w:w="683" w:type="pct"/>
                  <w:shd w:val="clear" w:color="auto" w:fill="C1DF87" w:themeFill="accent1" w:themeFillTint="99"/>
                  <w:vAlign w:val="center"/>
                </w:tcPr>
                <w:p w14:paraId="2E984B71" w14:textId="77777777" w:rsidR="00D6401E" w:rsidRDefault="007C3B50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Call Volume</w:t>
                  </w:r>
                </w:p>
                <w:p w14:paraId="6D1D3751" w14:textId="1388B6D4" w:rsidR="007C3B50" w:rsidRPr="007C3B50" w:rsidRDefault="00977963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Conversion</w:t>
                  </w:r>
                </w:p>
              </w:tc>
              <w:tc>
                <w:tcPr>
                  <w:tcW w:w="371" w:type="pct"/>
                  <w:shd w:val="clear" w:color="auto" w:fill="C1DF87" w:themeFill="accent1" w:themeFillTint="99"/>
                  <w:vAlign w:val="center"/>
                </w:tcPr>
                <w:p w14:paraId="7A7E37A9" w14:textId="77777777" w:rsidR="00D6401E" w:rsidRDefault="007C3B50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Campaign</w:t>
                  </w:r>
                </w:p>
                <w:p w14:paraId="7A595EFC" w14:textId="77777777" w:rsidR="007C3B50" w:rsidRDefault="007C3B50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CSR</w:t>
                  </w:r>
                </w:p>
                <w:p w14:paraId="690F5A4D" w14:textId="779BA585" w:rsidR="007C3B50" w:rsidRPr="007C3B50" w:rsidRDefault="007C3B50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Technician</w:t>
                  </w:r>
                </w:p>
              </w:tc>
            </w:tr>
            <w:tr w:rsidR="004B5BCB" w:rsidRPr="005565D4" w14:paraId="2E9BFA8B" w14:textId="10E63870" w:rsidTr="004B5B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" w:type="pct"/>
                  <w:vMerge w:val="restart"/>
                  <w:shd w:val="clear" w:color="auto" w:fill="4D671B" w:themeFill="accent1" w:themeFillShade="80"/>
                  <w:textDirection w:val="btLr"/>
                  <w:vAlign w:val="center"/>
                </w:tcPr>
                <w:p w14:paraId="741BCDC6" w14:textId="01672A49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ind w:left="113" w:right="113"/>
                    <w:jc w:val="center"/>
                    <w:rPr>
                      <w:lang w:eastAsia="ja-JP"/>
                    </w:rPr>
                  </w:pPr>
                  <w:r w:rsidRPr="00111930">
                    <w:rPr>
                      <w:lang w:eastAsia="ja-JP"/>
                    </w:rPr>
                    <w:t>Operations</w:t>
                  </w:r>
                </w:p>
              </w:tc>
              <w:tc>
                <w:tcPr>
                  <w:tcW w:w="339" w:type="pct"/>
                  <w:vMerge w:val="restart"/>
                  <w:shd w:val="clear" w:color="auto" w:fill="729928" w:themeFill="accent1" w:themeFillShade="BF"/>
                  <w:vAlign w:val="center"/>
                </w:tcPr>
                <w:p w14:paraId="69B213F9" w14:textId="50909F59" w:rsidR="00D6401E" w:rsidRPr="00111930" w:rsidRDefault="00861AF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Operations</w:t>
                  </w:r>
                </w:p>
              </w:tc>
              <w:tc>
                <w:tcPr>
                  <w:tcW w:w="393" w:type="pct"/>
                  <w:shd w:val="clear" w:color="auto" w:fill="729928" w:themeFill="accent1" w:themeFillShade="BF"/>
                  <w:vAlign w:val="center"/>
                </w:tcPr>
                <w:p w14:paraId="6FB518C9" w14:textId="739DDDE3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Estimat</w:t>
                  </w:r>
                  <w:r w:rsidR="00861AFE">
                    <w:rPr>
                      <w:color w:val="FFFFFF" w:themeColor="background1"/>
                      <w:lang w:eastAsia="ja-JP"/>
                    </w:rPr>
                    <w:t>ion</w:t>
                  </w:r>
                </w:p>
              </w:tc>
              <w:tc>
                <w:tcPr>
                  <w:tcW w:w="590" w:type="pct"/>
                  <w:shd w:val="clear" w:color="auto" w:fill="D6EAAF" w:themeFill="accent1" w:themeFillTint="66"/>
                  <w:vAlign w:val="center"/>
                </w:tcPr>
                <w:p w14:paraId="7D234428" w14:textId="77777777" w:rsidR="00D6401E" w:rsidRDefault="00861AF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Service Titan</w:t>
                  </w:r>
                </w:p>
                <w:p w14:paraId="11FE3ED9" w14:textId="41FB4352" w:rsidR="009C5E6C" w:rsidRPr="00175D7D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(Estimates)</w:t>
                  </w:r>
                </w:p>
              </w:tc>
              <w:tc>
                <w:tcPr>
                  <w:tcW w:w="295" w:type="pct"/>
                  <w:shd w:val="clear" w:color="auto" w:fill="C1DF87" w:themeFill="accent1" w:themeFillTint="99"/>
                  <w:vAlign w:val="center"/>
                </w:tcPr>
                <w:p w14:paraId="05F52D67" w14:textId="22AF4436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05307590" wp14:editId="2F1ABBD4">
                        <wp:extent cx="228600" cy="228600"/>
                        <wp:effectExtent l="0" t="0" r="0" b="0"/>
                        <wp:docPr id="12" name="Graphic 12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5" w:type="pct"/>
                  <w:shd w:val="clear" w:color="auto" w:fill="C1DF87" w:themeFill="accent1" w:themeFillTint="99"/>
                  <w:vAlign w:val="center"/>
                </w:tcPr>
                <w:p w14:paraId="1184D55A" w14:textId="0F3F2EDA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248A2BFC" wp14:editId="63C62FA5">
                        <wp:extent cx="228600" cy="228600"/>
                        <wp:effectExtent l="0" t="0" r="0" b="0"/>
                        <wp:docPr id="60" name="Graphic 60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5" w:type="pct"/>
                  <w:shd w:val="clear" w:color="auto" w:fill="C1DF87" w:themeFill="accent1" w:themeFillTint="99"/>
                  <w:vAlign w:val="center"/>
                </w:tcPr>
                <w:p w14:paraId="2FF99AC3" w14:textId="6452BE9A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55670FE2" wp14:editId="6DD92731">
                        <wp:extent cx="228600" cy="228600"/>
                        <wp:effectExtent l="0" t="0" r="0" b="0"/>
                        <wp:docPr id="62" name="Graphic 62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2" w:type="pct"/>
                  <w:shd w:val="clear" w:color="auto" w:fill="C1DF87" w:themeFill="accent1" w:themeFillTint="99"/>
                  <w:vAlign w:val="center"/>
                </w:tcPr>
                <w:p w14:paraId="15B3061B" w14:textId="2C894861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29AA7965" wp14:editId="0BFFEE76">
                        <wp:extent cx="228600" cy="228600"/>
                        <wp:effectExtent l="0" t="0" r="0" b="0"/>
                        <wp:docPr id="63" name="Graphic 63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" w:type="pct"/>
                  <w:shd w:val="clear" w:color="auto" w:fill="C1DF87" w:themeFill="accent1" w:themeFillTint="99"/>
                  <w:vAlign w:val="center"/>
                </w:tcPr>
                <w:p w14:paraId="1CE38B6B" w14:textId="3FDAEB42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4C802A74" wp14:editId="6BE9780F">
                        <wp:extent cx="228600" cy="228600"/>
                        <wp:effectExtent l="0" t="0" r="0" b="0"/>
                        <wp:docPr id="129" name="Graphic 129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shd w:val="clear" w:color="auto" w:fill="C1DF87" w:themeFill="accent1" w:themeFillTint="99"/>
                  <w:vAlign w:val="center"/>
                </w:tcPr>
                <w:p w14:paraId="770C202B" w14:textId="0E215859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3046FED0" wp14:editId="2EAA390C">
                        <wp:extent cx="228600" cy="228600"/>
                        <wp:effectExtent l="0" t="0" r="0" b="0"/>
                        <wp:docPr id="64" name="Graphic 64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" w:type="pct"/>
                  <w:shd w:val="clear" w:color="auto" w:fill="C1DF87" w:themeFill="accent1" w:themeFillTint="99"/>
                  <w:vAlign w:val="center"/>
                </w:tcPr>
                <w:p w14:paraId="6133E1E2" w14:textId="77777777" w:rsidR="00D6401E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Technician</w:t>
                  </w:r>
                </w:p>
                <w:p w14:paraId="21890688" w14:textId="35CBD169" w:rsidR="009C5E6C" w:rsidRPr="007C3B50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Geography</w:t>
                  </w:r>
                </w:p>
              </w:tc>
              <w:tc>
                <w:tcPr>
                  <w:tcW w:w="683" w:type="pct"/>
                  <w:shd w:val="clear" w:color="auto" w:fill="C1DF87" w:themeFill="accent1" w:themeFillTint="99"/>
                  <w:vAlign w:val="center"/>
                </w:tcPr>
                <w:p w14:paraId="4B325164" w14:textId="20D88686" w:rsidR="00D6401E" w:rsidRDefault="007C3B50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Volume</w:t>
                  </w:r>
                </w:p>
                <w:p w14:paraId="2DAD77E1" w14:textId="20148FF0" w:rsidR="007C3B50" w:rsidRDefault="007C3B50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Duration</w:t>
                  </w:r>
                </w:p>
                <w:p w14:paraId="5E3CD326" w14:textId="3CC5C754" w:rsidR="007C3B50" w:rsidRPr="007C3B50" w:rsidRDefault="00977963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Conversion</w:t>
                  </w:r>
                </w:p>
              </w:tc>
              <w:tc>
                <w:tcPr>
                  <w:tcW w:w="371" w:type="pct"/>
                  <w:shd w:val="clear" w:color="auto" w:fill="C1DF87" w:themeFill="accent1" w:themeFillTint="99"/>
                  <w:vAlign w:val="center"/>
                </w:tcPr>
                <w:p w14:paraId="411629E0" w14:textId="77777777" w:rsidR="00D6401E" w:rsidRDefault="007C3B50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Technician</w:t>
                  </w:r>
                </w:p>
                <w:p w14:paraId="6B0FD728" w14:textId="5CA24FD3" w:rsidR="007C3B50" w:rsidRPr="007C3B50" w:rsidRDefault="007C3B50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Location</w:t>
                  </w:r>
                </w:p>
              </w:tc>
            </w:tr>
            <w:tr w:rsidR="004B5BCB" w:rsidRPr="005565D4" w14:paraId="67CE1992" w14:textId="25CD7846" w:rsidTr="004B5BCB">
              <w:trPr>
                <w:cantSplit/>
                <w:trHeight w:val="5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" w:type="pct"/>
                  <w:vMerge/>
                  <w:shd w:val="clear" w:color="auto" w:fill="4D671B" w:themeFill="accent1" w:themeFillShade="80"/>
                  <w:textDirection w:val="btLr"/>
                  <w:vAlign w:val="center"/>
                </w:tcPr>
                <w:p w14:paraId="64D3FBA3" w14:textId="77777777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ind w:left="113" w:right="113"/>
                    <w:jc w:val="center"/>
                    <w:rPr>
                      <w:lang w:eastAsia="ja-JP"/>
                    </w:rPr>
                  </w:pPr>
                </w:p>
              </w:tc>
              <w:tc>
                <w:tcPr>
                  <w:tcW w:w="339" w:type="pct"/>
                  <w:vMerge/>
                  <w:shd w:val="clear" w:color="auto" w:fill="729928" w:themeFill="accent1" w:themeFillShade="BF"/>
                  <w:vAlign w:val="center"/>
                </w:tcPr>
                <w:p w14:paraId="33699899" w14:textId="77777777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393" w:type="pct"/>
                  <w:shd w:val="clear" w:color="auto" w:fill="729928" w:themeFill="accent1" w:themeFillShade="BF"/>
                  <w:vAlign w:val="center"/>
                </w:tcPr>
                <w:p w14:paraId="750FED23" w14:textId="25D44612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Service Delivery</w:t>
                  </w:r>
                </w:p>
              </w:tc>
              <w:tc>
                <w:tcPr>
                  <w:tcW w:w="590" w:type="pct"/>
                  <w:shd w:val="clear" w:color="auto" w:fill="D6EAAF" w:themeFill="accent1" w:themeFillTint="66"/>
                  <w:vAlign w:val="center"/>
                </w:tcPr>
                <w:p w14:paraId="7A8D8047" w14:textId="77777777" w:rsidR="00D6401E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Service Titan</w:t>
                  </w:r>
                </w:p>
                <w:p w14:paraId="57C84F9F" w14:textId="7DC60E54" w:rsidR="009C5E6C" w:rsidRPr="00175D7D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(Jobs, Invoices)</w:t>
                  </w:r>
                </w:p>
              </w:tc>
              <w:tc>
                <w:tcPr>
                  <w:tcW w:w="295" w:type="pct"/>
                  <w:shd w:val="clear" w:color="auto" w:fill="C1DF87" w:themeFill="accent1" w:themeFillTint="99"/>
                  <w:vAlign w:val="center"/>
                </w:tcPr>
                <w:p w14:paraId="2F9102E4" w14:textId="77777777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285" w:type="pct"/>
                  <w:shd w:val="clear" w:color="auto" w:fill="C1DF87" w:themeFill="accent1" w:themeFillTint="99"/>
                  <w:vAlign w:val="center"/>
                </w:tcPr>
                <w:p w14:paraId="7F094375" w14:textId="464065DF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0C589659" wp14:editId="3D8C8137">
                        <wp:extent cx="228600" cy="228600"/>
                        <wp:effectExtent l="0" t="0" r="0" b="0"/>
                        <wp:docPr id="130" name="Graphic 130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5" w:type="pct"/>
                  <w:shd w:val="clear" w:color="auto" w:fill="C1DF87" w:themeFill="accent1" w:themeFillTint="99"/>
                  <w:vAlign w:val="center"/>
                </w:tcPr>
                <w:p w14:paraId="216DE780" w14:textId="34BB3ECE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312" w:type="pct"/>
                  <w:shd w:val="clear" w:color="auto" w:fill="C1DF87" w:themeFill="accent1" w:themeFillTint="99"/>
                  <w:vAlign w:val="center"/>
                </w:tcPr>
                <w:p w14:paraId="1056E70E" w14:textId="35ABBDFE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18A48AB9" wp14:editId="7B6A9FB0">
                        <wp:extent cx="228600" cy="228600"/>
                        <wp:effectExtent l="0" t="0" r="0" b="0"/>
                        <wp:docPr id="71" name="Graphic 71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" w:type="pct"/>
                  <w:shd w:val="clear" w:color="auto" w:fill="C1DF87" w:themeFill="accent1" w:themeFillTint="99"/>
                  <w:vAlign w:val="center"/>
                </w:tcPr>
                <w:p w14:paraId="778E011C" w14:textId="5ADA89ED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0CEA1F32" wp14:editId="0CBB6954">
                        <wp:extent cx="228600" cy="228600"/>
                        <wp:effectExtent l="0" t="0" r="0" b="0"/>
                        <wp:docPr id="72" name="Graphic 72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shd w:val="clear" w:color="auto" w:fill="C1DF87" w:themeFill="accent1" w:themeFillTint="99"/>
                  <w:vAlign w:val="center"/>
                </w:tcPr>
                <w:p w14:paraId="42821C81" w14:textId="63544E2C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3447E426" wp14:editId="45084A70">
                        <wp:extent cx="228600" cy="228600"/>
                        <wp:effectExtent l="0" t="0" r="0" b="0"/>
                        <wp:docPr id="73" name="Graphic 73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" w:type="pct"/>
                  <w:shd w:val="clear" w:color="auto" w:fill="C1DF87" w:themeFill="accent1" w:themeFillTint="99"/>
                  <w:vAlign w:val="center"/>
                </w:tcPr>
                <w:p w14:paraId="578E14AE" w14:textId="77777777" w:rsidR="009C5E6C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Technician</w:t>
                  </w:r>
                </w:p>
                <w:p w14:paraId="5A2489E7" w14:textId="00BC2909" w:rsidR="00D6401E" w:rsidRPr="007C3B50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lang w:eastAsia="ja-JP"/>
                    </w:rPr>
                    <w:t>Geography</w:t>
                  </w:r>
                </w:p>
              </w:tc>
              <w:tc>
                <w:tcPr>
                  <w:tcW w:w="683" w:type="pct"/>
                  <w:shd w:val="clear" w:color="auto" w:fill="C1DF87" w:themeFill="accent1" w:themeFillTint="99"/>
                  <w:vAlign w:val="center"/>
                </w:tcPr>
                <w:p w14:paraId="21911786" w14:textId="793884A6" w:rsidR="00D6401E" w:rsidRDefault="00977963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Revenue</w:t>
                  </w:r>
                </w:p>
                <w:p w14:paraId="33D68B0E" w14:textId="6B0FE0E4" w:rsidR="007C3B50" w:rsidRPr="007C3B50" w:rsidRDefault="007C3B50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Duration</w:t>
                  </w:r>
                </w:p>
              </w:tc>
              <w:tc>
                <w:tcPr>
                  <w:tcW w:w="371" w:type="pct"/>
                  <w:shd w:val="clear" w:color="auto" w:fill="C1DF87" w:themeFill="accent1" w:themeFillTint="99"/>
                  <w:vAlign w:val="center"/>
                </w:tcPr>
                <w:p w14:paraId="284749C0" w14:textId="77777777" w:rsidR="00D6401E" w:rsidRDefault="007C3B50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Service</w:t>
                  </w:r>
                </w:p>
                <w:p w14:paraId="568BE5AD" w14:textId="25BAC69D" w:rsidR="007C3B50" w:rsidRPr="007C3B50" w:rsidRDefault="007C3B50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Technician</w:t>
                  </w:r>
                </w:p>
              </w:tc>
            </w:tr>
            <w:tr w:rsidR="004B5BCB" w:rsidRPr="005565D4" w14:paraId="0BF86940" w14:textId="258DB5FF" w:rsidTr="004B5B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20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" w:type="pct"/>
                  <w:shd w:val="clear" w:color="auto" w:fill="4D671B" w:themeFill="accent1" w:themeFillShade="80"/>
                  <w:textDirection w:val="btLr"/>
                  <w:vAlign w:val="center"/>
                </w:tcPr>
                <w:p w14:paraId="7BB20D70" w14:textId="5A6A3BCF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ind w:left="113" w:right="113"/>
                    <w:jc w:val="center"/>
                    <w:rPr>
                      <w:lang w:eastAsia="ja-JP"/>
                    </w:rPr>
                  </w:pPr>
                  <w:r w:rsidRPr="00111930">
                    <w:rPr>
                      <w:lang w:eastAsia="ja-JP"/>
                    </w:rPr>
                    <w:t>Service and Retention</w:t>
                  </w:r>
                </w:p>
              </w:tc>
              <w:tc>
                <w:tcPr>
                  <w:tcW w:w="339" w:type="pct"/>
                  <w:shd w:val="clear" w:color="auto" w:fill="729928" w:themeFill="accent1" w:themeFillShade="BF"/>
                  <w:vAlign w:val="center"/>
                </w:tcPr>
                <w:p w14:paraId="78BA8389" w14:textId="05890B6F" w:rsidR="00D6401E" w:rsidRPr="00111930" w:rsidRDefault="00861AF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Call Centre</w:t>
                  </w:r>
                </w:p>
              </w:tc>
              <w:tc>
                <w:tcPr>
                  <w:tcW w:w="393" w:type="pct"/>
                  <w:shd w:val="clear" w:color="auto" w:fill="729928" w:themeFill="accent1" w:themeFillShade="BF"/>
                  <w:vAlign w:val="center"/>
                </w:tcPr>
                <w:p w14:paraId="6CACE06D" w14:textId="77777777" w:rsidR="00D6401E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Membership</w:t>
                  </w:r>
                </w:p>
                <w:p w14:paraId="265516BB" w14:textId="3F2AB221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New Services</w:t>
                  </w:r>
                </w:p>
              </w:tc>
              <w:tc>
                <w:tcPr>
                  <w:tcW w:w="590" w:type="pct"/>
                  <w:shd w:val="clear" w:color="auto" w:fill="D6EAAF" w:themeFill="accent1" w:themeFillTint="66"/>
                  <w:vAlign w:val="center"/>
                </w:tcPr>
                <w:p w14:paraId="2BAC7415" w14:textId="77777777" w:rsidR="00D6401E" w:rsidRDefault="00861AF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Talk Desk</w:t>
                  </w:r>
                </w:p>
                <w:p w14:paraId="1905CB80" w14:textId="77777777" w:rsidR="007C3B50" w:rsidRDefault="007C3B50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Service Titan</w:t>
                  </w:r>
                </w:p>
                <w:p w14:paraId="57EA641E" w14:textId="0E5CBC67" w:rsidR="009C5E6C" w:rsidRPr="00175D7D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  <w:lang w:eastAsia="ja-JP"/>
                    </w:rPr>
                    <w:t>(Calls, Estimates, Jobs)</w:t>
                  </w:r>
                </w:p>
              </w:tc>
              <w:tc>
                <w:tcPr>
                  <w:tcW w:w="295" w:type="pct"/>
                  <w:shd w:val="clear" w:color="auto" w:fill="C1DF87" w:themeFill="accent1" w:themeFillTint="99"/>
                  <w:vAlign w:val="center"/>
                </w:tcPr>
                <w:p w14:paraId="622A1DE1" w14:textId="6750D9BC" w:rsidR="00D6401E" w:rsidRPr="00111930" w:rsidRDefault="007C3B50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23BDE002" wp14:editId="464776FB">
                        <wp:extent cx="228600" cy="228600"/>
                        <wp:effectExtent l="0" t="0" r="0" b="0"/>
                        <wp:docPr id="16" name="Graphic 16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5" w:type="pct"/>
                  <w:shd w:val="clear" w:color="auto" w:fill="C1DF87" w:themeFill="accent1" w:themeFillTint="99"/>
                  <w:vAlign w:val="center"/>
                </w:tcPr>
                <w:p w14:paraId="2955D66E" w14:textId="1CA0DC24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056DBDC1" wp14:editId="5E15400C">
                        <wp:extent cx="228600" cy="228600"/>
                        <wp:effectExtent l="0" t="0" r="0" b="0"/>
                        <wp:docPr id="84" name="Graphic 84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5" w:type="pct"/>
                  <w:shd w:val="clear" w:color="auto" w:fill="C1DF87" w:themeFill="accent1" w:themeFillTint="99"/>
                  <w:vAlign w:val="center"/>
                </w:tcPr>
                <w:p w14:paraId="5D101346" w14:textId="76C08B39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53A9F77A" wp14:editId="3A87E135">
                        <wp:extent cx="228600" cy="228600"/>
                        <wp:effectExtent l="0" t="0" r="0" b="0"/>
                        <wp:docPr id="87" name="Graphic 87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2" w:type="pct"/>
                  <w:shd w:val="clear" w:color="auto" w:fill="C1DF87" w:themeFill="accent1" w:themeFillTint="99"/>
                  <w:vAlign w:val="center"/>
                </w:tcPr>
                <w:p w14:paraId="4CC0520D" w14:textId="356309A0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292" w:type="pct"/>
                  <w:shd w:val="clear" w:color="auto" w:fill="C1DF87" w:themeFill="accent1" w:themeFillTint="99"/>
                  <w:vAlign w:val="center"/>
                </w:tcPr>
                <w:p w14:paraId="0DD69530" w14:textId="2435D396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4002D797" wp14:editId="48159B3D">
                        <wp:extent cx="228600" cy="228600"/>
                        <wp:effectExtent l="0" t="0" r="0" b="0"/>
                        <wp:docPr id="13" name="Graphic 13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shd w:val="clear" w:color="auto" w:fill="C1DF87" w:themeFill="accent1" w:themeFillTint="99"/>
                  <w:vAlign w:val="center"/>
                </w:tcPr>
                <w:p w14:paraId="207335A2" w14:textId="4F767997" w:rsidR="00D6401E" w:rsidRPr="00111930" w:rsidRDefault="00D6401E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0F23729F" wp14:editId="5DF0EC4A">
                        <wp:extent cx="228600" cy="228600"/>
                        <wp:effectExtent l="0" t="0" r="0" b="0"/>
                        <wp:docPr id="90" name="Graphic 90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" w:type="pct"/>
                  <w:shd w:val="clear" w:color="auto" w:fill="C1DF87" w:themeFill="accent1" w:themeFillTint="99"/>
                  <w:vAlign w:val="center"/>
                </w:tcPr>
                <w:p w14:paraId="4C91CA18" w14:textId="77777777" w:rsidR="00D6401E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CSR</w:t>
                  </w:r>
                </w:p>
                <w:p w14:paraId="430E2C0E" w14:textId="38E8BA58" w:rsidR="009C5E6C" w:rsidRPr="007C3B50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Technician</w:t>
                  </w:r>
                </w:p>
              </w:tc>
              <w:tc>
                <w:tcPr>
                  <w:tcW w:w="683" w:type="pct"/>
                  <w:shd w:val="clear" w:color="auto" w:fill="C1DF87" w:themeFill="accent1" w:themeFillTint="99"/>
                  <w:vAlign w:val="center"/>
                </w:tcPr>
                <w:p w14:paraId="762869C6" w14:textId="77777777" w:rsidR="009C5E6C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Call Volume</w:t>
                  </w:r>
                </w:p>
                <w:p w14:paraId="7695D6DE" w14:textId="2B8CB42B" w:rsidR="00D6401E" w:rsidRPr="007C3B50" w:rsidRDefault="00977963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Conversion</w:t>
                  </w:r>
                </w:p>
              </w:tc>
              <w:tc>
                <w:tcPr>
                  <w:tcW w:w="371" w:type="pct"/>
                  <w:shd w:val="clear" w:color="auto" w:fill="C1DF87" w:themeFill="accent1" w:themeFillTint="99"/>
                  <w:vAlign w:val="center"/>
                </w:tcPr>
                <w:p w14:paraId="4F84B631" w14:textId="77777777" w:rsidR="009C5E6C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Campaign</w:t>
                  </w:r>
                </w:p>
                <w:p w14:paraId="314E5C9B" w14:textId="77777777" w:rsidR="009C5E6C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CSR</w:t>
                  </w:r>
                </w:p>
                <w:p w14:paraId="488BB9CC" w14:textId="264361E1" w:rsidR="00D6401E" w:rsidRPr="007C3B50" w:rsidRDefault="009C5E6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Technician</w:t>
                  </w:r>
                </w:p>
              </w:tc>
            </w:tr>
          </w:tbl>
          <w:p w14:paraId="0471565E" w14:textId="77777777" w:rsidR="00EA1C8D" w:rsidRDefault="00EA1C8D" w:rsidP="00EA1C8D">
            <w:pPr>
              <w:pStyle w:val="NoSpacing"/>
              <w:rPr>
                <w:lang w:eastAsia="ja-JP"/>
              </w:rPr>
            </w:pPr>
          </w:p>
          <w:p w14:paraId="24A1F64B" w14:textId="31795188" w:rsidR="00EA1C8D" w:rsidRDefault="00EA1C8D" w:rsidP="00EA1C8D">
            <w:pPr>
              <w:pStyle w:val="NoSpacing"/>
              <w:rPr>
                <w:lang w:eastAsia="ja-JP"/>
              </w:rPr>
            </w:pPr>
          </w:p>
          <w:p w14:paraId="1639A673" w14:textId="77777777" w:rsidR="009A10E9" w:rsidRDefault="009A10E9" w:rsidP="00EA1C8D">
            <w:pPr>
              <w:pStyle w:val="NoSpacing"/>
              <w:rPr>
                <w:lang w:eastAsia="ja-JP"/>
              </w:rPr>
            </w:pPr>
          </w:p>
          <w:p w14:paraId="13F09ABA" w14:textId="77777777" w:rsidR="00EA1C8D" w:rsidRPr="00574FD0" w:rsidRDefault="00EA1C8D" w:rsidP="00EA1C8D">
            <w:pPr>
              <w:pStyle w:val="Heading1"/>
            </w:pPr>
            <w:r w:rsidRPr="00574FD0">
              <w:rPr>
                <w:noProof/>
              </w:rPr>
              <w:drawing>
                <wp:inline distT="0" distB="0" distL="0" distR="0" wp14:anchorId="2E9D8A82" wp14:editId="6CD75977">
                  <wp:extent cx="534035" cy="340995"/>
                  <wp:effectExtent l="0" t="0" r="0" b="1905"/>
                  <wp:docPr id="4" name="Graphic 1" descr="Flower accent icon on second p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aphic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3403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4FD0">
              <w:t xml:space="preserve">  </w:t>
            </w:r>
            <w:r>
              <w:t>Notes</w:t>
            </w:r>
          </w:p>
          <w:p w14:paraId="266D4DAB" w14:textId="52A8C919" w:rsidR="00EA1C8D" w:rsidRDefault="00EA1C8D" w:rsidP="00EA1C8D">
            <w:pPr>
              <w:pStyle w:val="NoSpacing"/>
            </w:pPr>
            <w:r>
              <w:rPr>
                <w:noProof/>
                <w:color w:val="FFFFFF" w:themeColor="background1"/>
                <w:lang w:eastAsia="ja-JP"/>
              </w:rPr>
              <w:drawing>
                <wp:inline distT="0" distB="0" distL="0" distR="0" wp14:anchorId="1C902BEF" wp14:editId="61F2337C">
                  <wp:extent cx="228600" cy="228600"/>
                  <wp:effectExtent l="0" t="0" r="0" b="0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04" cy="235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= Data entity (column) is used within business function (row)</w:t>
            </w:r>
          </w:p>
          <w:p w14:paraId="30379B86" w14:textId="60563C8B" w:rsidR="007549DC" w:rsidRDefault="007549DC" w:rsidP="00EA1C8D">
            <w:pPr>
              <w:pStyle w:val="NoSpacing"/>
            </w:pPr>
          </w:p>
          <w:p w14:paraId="46C8609B" w14:textId="6D6064D8" w:rsidR="00B06398" w:rsidRDefault="00B06398" w:rsidP="00EA1C8D">
            <w:pPr>
              <w:pStyle w:val="NoSpacing"/>
            </w:pPr>
          </w:p>
          <w:p w14:paraId="2609A782" w14:textId="5B6BF593" w:rsidR="00CB0013" w:rsidRDefault="00CB0013" w:rsidP="00EA1C8D">
            <w:pPr>
              <w:pStyle w:val="NoSpacing"/>
            </w:pPr>
          </w:p>
          <w:p w14:paraId="57B8EFF4" w14:textId="6CDA3E87" w:rsidR="00CB0013" w:rsidRDefault="00CB0013" w:rsidP="00EA1C8D">
            <w:pPr>
              <w:pStyle w:val="NoSpacing"/>
            </w:pPr>
          </w:p>
          <w:p w14:paraId="0B9DA78C" w14:textId="3A316BEB" w:rsidR="00CB0013" w:rsidRDefault="00CB0013" w:rsidP="00EA1C8D">
            <w:pPr>
              <w:pStyle w:val="NoSpacing"/>
            </w:pPr>
          </w:p>
          <w:p w14:paraId="1505E9D8" w14:textId="1EE8C449" w:rsidR="00CB0013" w:rsidRDefault="00CB0013" w:rsidP="00EA1C8D">
            <w:pPr>
              <w:pStyle w:val="NoSpacing"/>
            </w:pPr>
          </w:p>
          <w:p w14:paraId="62BEDC90" w14:textId="4F207B6B" w:rsidR="00CB0013" w:rsidRDefault="00CB0013" w:rsidP="00EA1C8D">
            <w:pPr>
              <w:pStyle w:val="NoSpacing"/>
            </w:pPr>
          </w:p>
          <w:p w14:paraId="2C2BA26C" w14:textId="77777777" w:rsidR="00CB0013" w:rsidRDefault="00CB0013" w:rsidP="00EA1C8D">
            <w:pPr>
              <w:pStyle w:val="NoSpacing"/>
            </w:pPr>
          </w:p>
          <w:p w14:paraId="73C96DF1" w14:textId="49056B9D" w:rsidR="00B06398" w:rsidRPr="00B06398" w:rsidRDefault="00B06398" w:rsidP="00B06398">
            <w:pPr>
              <w:pStyle w:val="Heading1"/>
            </w:pPr>
            <w:r w:rsidRPr="00574FD0">
              <w:rPr>
                <w:noProof/>
              </w:rPr>
              <w:lastRenderedPageBreak/>
              <w:drawing>
                <wp:inline distT="0" distB="0" distL="0" distR="0" wp14:anchorId="0C97CAEA" wp14:editId="365024E9">
                  <wp:extent cx="534035" cy="340995"/>
                  <wp:effectExtent l="0" t="0" r="0" b="1905"/>
                  <wp:docPr id="32" name="Graphic 1" descr="Flower accent icon on second p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aphic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3403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B06398">
              <w:t>Application List</w:t>
            </w:r>
          </w:p>
          <w:p w14:paraId="2629D543" w14:textId="77777777" w:rsidR="00B06398" w:rsidRDefault="00B06398" w:rsidP="00EA1C8D">
            <w:pPr>
              <w:pStyle w:val="NoSpacing"/>
            </w:pPr>
          </w:p>
          <w:p w14:paraId="2BFBAAA5" w14:textId="21F9D417" w:rsidR="001E2181" w:rsidRPr="001E2181" w:rsidRDefault="00155534" w:rsidP="00EA1C8D">
            <w:pPr>
              <w:pStyle w:val="NoSpacing"/>
            </w:pPr>
            <w:r>
              <w:rPr>
                <w:noProof/>
              </w:rPr>
              <w:pict w14:anchorId="535FEC51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Text Box 2" o:spid="_x0000_s2053" type="#_x0000_t176" style="position:absolute;margin-left:247.45pt;margin-top:29.65pt;width:442.55pt;height:19.95pt;z-index:251659264;visibility:visible;mso-wrap-distance-top:3.6pt;mso-wrap-distance-bottom:3.6pt;mso-width-relative:margin;mso-height-relative:margin" fillcolor="#dff0d3 [661]" stroked="f">
                  <v:textbox style="mso-next-textbox:#Text Box 2">
                    <w:txbxContent>
                      <w:p w14:paraId="1C75C11A" w14:textId="6F034592" w:rsidR="00C611AD" w:rsidRPr="00C611AD" w:rsidRDefault="0069598F" w:rsidP="0069598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/>
                        </w:pPr>
                        <w:r w:rsidRPr="0069598F">
                          <w:rPr>
                            <w:sz w:val="21"/>
                            <w:szCs w:val="21"/>
                          </w:rPr>
                          <w:t>Business communications system</w:t>
                        </w:r>
                      </w:p>
                      <w:p w14:paraId="38639435" w14:textId="2611E140" w:rsidR="00C611AD" w:rsidRDefault="00C611AD"/>
                    </w:txbxContent>
                  </v:textbox>
                  <w10:wrap type="square"/>
                </v:shape>
              </w:pict>
            </w:r>
            <w:r w:rsidR="007B3C73">
              <w:rPr>
                <w:noProof/>
              </w:rPr>
              <w:drawing>
                <wp:inline distT="0" distB="0" distL="0" distR="0" wp14:anchorId="75072B10" wp14:editId="54A4CF36">
                  <wp:extent cx="8763000" cy="1190625"/>
                  <wp:effectExtent l="0" t="38100" r="0" b="9525"/>
                  <wp:docPr id="44" name="Diagram 4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  <w:p w14:paraId="602B64D1" w14:textId="77777777" w:rsidR="005E00EE" w:rsidRDefault="007B3C73" w:rsidP="005E00EE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AB378F6" wp14:editId="4B354283">
                  <wp:extent cx="8743950" cy="1190625"/>
                  <wp:effectExtent l="0" t="0" r="0" b="9525"/>
                  <wp:docPr id="45" name="Diagram 4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</wp:inline>
              </w:drawing>
            </w:r>
          </w:p>
          <w:p w14:paraId="51AD9517" w14:textId="77777777" w:rsidR="005E00EE" w:rsidRDefault="005E00EE" w:rsidP="005E00EE">
            <w:pPr>
              <w:pStyle w:val="NoSpacing"/>
            </w:pPr>
          </w:p>
          <w:p w14:paraId="4E004F6E" w14:textId="77777777" w:rsidR="003A32DF" w:rsidRDefault="003A32DF" w:rsidP="005E00EE">
            <w:pPr>
              <w:pStyle w:val="NoSpacing"/>
            </w:pPr>
          </w:p>
          <w:p w14:paraId="7CF41AB4" w14:textId="6F70CF79" w:rsidR="003A32DF" w:rsidRPr="00B06398" w:rsidRDefault="003A32DF" w:rsidP="003A32DF">
            <w:pPr>
              <w:pStyle w:val="Heading1"/>
            </w:pPr>
            <w:r w:rsidRPr="00574FD0">
              <w:rPr>
                <w:noProof/>
              </w:rPr>
              <w:drawing>
                <wp:inline distT="0" distB="0" distL="0" distR="0" wp14:anchorId="3BB1733C" wp14:editId="219EAAC7">
                  <wp:extent cx="534035" cy="340995"/>
                  <wp:effectExtent l="0" t="0" r="0" b="1905"/>
                  <wp:docPr id="127" name="Graphic 1" descr="Flower accent icon on second p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aphic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3403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Transactional entities</w:t>
            </w:r>
          </w:p>
          <w:p w14:paraId="2FC6F113" w14:textId="7E1B29C9" w:rsidR="00417481" w:rsidRDefault="00417481" w:rsidP="005E00EE">
            <w:pPr>
              <w:pStyle w:val="NoSpacing"/>
            </w:pPr>
          </w:p>
          <w:p w14:paraId="731EF396" w14:textId="77777777" w:rsidR="00417481" w:rsidRDefault="00417481" w:rsidP="005E00EE">
            <w:pPr>
              <w:pStyle w:val="NoSpacing"/>
            </w:pPr>
          </w:p>
          <w:tbl>
            <w:tblPr>
              <w:tblStyle w:val="GridTable5Dark-Accent2"/>
              <w:tblW w:w="17338" w:type="dxa"/>
              <w:tblInd w:w="5" w:type="dxa"/>
              <w:tblLook w:val="04A0" w:firstRow="1" w:lastRow="0" w:firstColumn="1" w:lastColumn="0" w:noHBand="0" w:noVBand="1"/>
            </w:tblPr>
            <w:tblGrid>
              <w:gridCol w:w="2538"/>
              <w:gridCol w:w="3915"/>
              <w:gridCol w:w="4442"/>
              <w:gridCol w:w="6443"/>
            </w:tblGrid>
            <w:tr w:rsidR="007549DC" w:rsidRPr="005565D4" w14:paraId="1428D661" w14:textId="77777777" w:rsidTr="00502F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2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5481FFAC" w14:textId="77777777" w:rsidR="00417481" w:rsidRPr="00310ADA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rPr>
                      <w:lang w:eastAsia="ja-JP"/>
                    </w:rPr>
                  </w:pPr>
                  <w:r w:rsidRPr="00310ADA">
                    <w:rPr>
                      <w:lang w:eastAsia="ja-JP"/>
                    </w:rPr>
                    <w:t>Domain</w:t>
                  </w:r>
                </w:p>
              </w:tc>
              <w:tc>
                <w:tcPr>
                  <w:tcW w:w="1129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1A3A5E73" w14:textId="77777777" w:rsidR="00417481" w:rsidRPr="00310ADA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lang w:eastAsia="ja-JP"/>
                    </w:rPr>
                  </w:pPr>
                  <w:r w:rsidRPr="00310ADA">
                    <w:rPr>
                      <w:lang w:eastAsia="ja-JP"/>
                    </w:rPr>
                    <w:t>Business</w:t>
                  </w:r>
                </w:p>
                <w:p w14:paraId="4C462A02" w14:textId="77777777" w:rsidR="00417481" w:rsidRPr="00310ADA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 w:rsidRPr="00310ADA">
                    <w:rPr>
                      <w:lang w:eastAsia="ja-JP"/>
                    </w:rPr>
                    <w:t>Capability</w:t>
                  </w:r>
                </w:p>
              </w:tc>
              <w:tc>
                <w:tcPr>
                  <w:tcW w:w="1281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3AC66C76" w14:textId="77777777" w:rsidR="00417481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lang w:eastAsia="ja-JP"/>
                    </w:rPr>
                  </w:pPr>
                </w:p>
                <w:p w14:paraId="693BCD9F" w14:textId="77777777" w:rsidR="00417481" w:rsidRPr="00310ADA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 w:rsidRPr="00310ADA">
                    <w:rPr>
                      <w:lang w:eastAsia="ja-JP"/>
                    </w:rPr>
                    <w:t>Business Process</w:t>
                  </w:r>
                </w:p>
              </w:tc>
              <w:tc>
                <w:tcPr>
                  <w:tcW w:w="1858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364C3609" w14:textId="439681AC" w:rsidR="00417481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Transactional Entity</w:t>
                  </w:r>
                </w:p>
              </w:tc>
            </w:tr>
            <w:tr w:rsidR="007549DC" w:rsidRPr="005565D4" w14:paraId="45201FBA" w14:textId="77777777" w:rsidTr="00502F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2" w:type="pct"/>
                  <w:vMerge/>
                  <w:shd w:val="clear" w:color="auto" w:fill="4D671B" w:themeFill="accent1" w:themeFillShade="80"/>
                  <w:vAlign w:val="center"/>
                </w:tcPr>
                <w:p w14:paraId="7DB5166F" w14:textId="77777777" w:rsidR="00417481" w:rsidRPr="00310ADA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rPr>
                      <w:lang w:eastAsia="ja-JP"/>
                    </w:rPr>
                  </w:pPr>
                </w:p>
              </w:tc>
              <w:tc>
                <w:tcPr>
                  <w:tcW w:w="1129" w:type="pct"/>
                  <w:vMerge/>
                  <w:shd w:val="clear" w:color="auto" w:fill="4D671B" w:themeFill="accent1" w:themeFillShade="80"/>
                  <w:vAlign w:val="center"/>
                </w:tcPr>
                <w:p w14:paraId="272AA04E" w14:textId="77777777" w:rsidR="00417481" w:rsidRPr="00310ADA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1281" w:type="pct"/>
                  <w:vMerge/>
                  <w:shd w:val="clear" w:color="auto" w:fill="4D671B" w:themeFill="accent1" w:themeFillShade="80"/>
                  <w:vAlign w:val="center"/>
                </w:tcPr>
                <w:p w14:paraId="29548D1B" w14:textId="77777777" w:rsidR="00417481" w:rsidRPr="00310ADA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1858" w:type="pct"/>
                  <w:vMerge/>
                  <w:shd w:val="clear" w:color="auto" w:fill="729928" w:themeFill="accent1" w:themeFillShade="BF"/>
                  <w:vAlign w:val="center"/>
                </w:tcPr>
                <w:p w14:paraId="2BB60433" w14:textId="77777777" w:rsidR="00417481" w:rsidRPr="00E51995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</w:p>
              </w:tc>
            </w:tr>
            <w:tr w:rsidR="007549DC" w:rsidRPr="005565D4" w14:paraId="793FA9AB" w14:textId="77777777" w:rsidTr="00502F01">
              <w:trPr>
                <w:cantSplit/>
                <w:trHeight w:val="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2" w:type="pct"/>
                  <w:vMerge w:val="restart"/>
                  <w:shd w:val="clear" w:color="auto" w:fill="4D671B" w:themeFill="accent1" w:themeFillShade="80"/>
                  <w:textDirection w:val="btLr"/>
                  <w:vAlign w:val="center"/>
                </w:tcPr>
                <w:p w14:paraId="7C6DF164" w14:textId="77777777" w:rsidR="00417481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ind w:left="113" w:right="113"/>
                    <w:jc w:val="center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Customer Acquisition</w:t>
                  </w:r>
                </w:p>
              </w:tc>
              <w:tc>
                <w:tcPr>
                  <w:tcW w:w="1129" w:type="pct"/>
                  <w:vMerge w:val="restart"/>
                  <w:shd w:val="clear" w:color="auto" w:fill="729928" w:themeFill="accent1" w:themeFillShade="BF"/>
                  <w:vAlign w:val="center"/>
                </w:tcPr>
                <w:p w14:paraId="20D28CD4" w14:textId="77777777" w:rsidR="00417481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Marketing</w:t>
                  </w:r>
                </w:p>
              </w:tc>
              <w:tc>
                <w:tcPr>
                  <w:tcW w:w="1281" w:type="pct"/>
                  <w:shd w:val="clear" w:color="auto" w:fill="729928" w:themeFill="accent1" w:themeFillShade="BF"/>
                  <w:vAlign w:val="center"/>
                </w:tcPr>
                <w:p w14:paraId="48717276" w14:textId="77777777" w:rsidR="00417481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  <w:p w14:paraId="434103B7" w14:textId="77777777" w:rsidR="00417481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color w:val="FFFFFF" w:themeColor="background1"/>
                      <w:lang w:eastAsia="ja-JP"/>
                    </w:rPr>
                    <w:t>Leads Generation</w:t>
                  </w:r>
                </w:p>
              </w:tc>
              <w:tc>
                <w:tcPr>
                  <w:tcW w:w="1858" w:type="pct"/>
                  <w:shd w:val="clear" w:color="auto" w:fill="D6EAAF" w:themeFill="accent1" w:themeFillTint="66"/>
                  <w:vAlign w:val="center"/>
                </w:tcPr>
                <w:p w14:paraId="12AC9556" w14:textId="77777777" w:rsidR="00417481" w:rsidRDefault="007549D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Calls</w:t>
                  </w:r>
                </w:p>
                <w:p w14:paraId="57E97F2A" w14:textId="3DFA1FBE" w:rsidR="007549DC" w:rsidRPr="00175D7D" w:rsidRDefault="007549D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ST Jobs</w:t>
                  </w:r>
                </w:p>
              </w:tc>
            </w:tr>
            <w:tr w:rsidR="007549DC" w:rsidRPr="005565D4" w14:paraId="3B341406" w14:textId="77777777" w:rsidTr="00502F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1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2" w:type="pct"/>
                  <w:vMerge/>
                  <w:shd w:val="clear" w:color="auto" w:fill="4D671B" w:themeFill="accent1" w:themeFillShade="80"/>
                  <w:textDirection w:val="btLr"/>
                  <w:vAlign w:val="center"/>
                </w:tcPr>
                <w:p w14:paraId="1A5D09AC" w14:textId="77777777" w:rsidR="00417481" w:rsidRPr="00310ADA" w:rsidRDefault="00417481" w:rsidP="004B5BCB">
                  <w:pPr>
                    <w:pStyle w:val="NoSpacing"/>
                    <w:framePr w:hSpace="180" w:wrap="around" w:vAnchor="text" w:hAnchor="margin" w:y="-359"/>
                    <w:spacing w:after="240"/>
                    <w:ind w:left="113" w:right="113"/>
                    <w:jc w:val="center"/>
                    <w:rPr>
                      <w:lang w:eastAsia="ja-JP"/>
                    </w:rPr>
                  </w:pPr>
                </w:p>
              </w:tc>
              <w:tc>
                <w:tcPr>
                  <w:tcW w:w="1129" w:type="pct"/>
                  <w:vMerge/>
                  <w:shd w:val="clear" w:color="auto" w:fill="729928" w:themeFill="accent1" w:themeFillShade="BF"/>
                  <w:vAlign w:val="center"/>
                </w:tcPr>
                <w:p w14:paraId="7E48CB65" w14:textId="77777777" w:rsidR="00417481" w:rsidRPr="00310ADA" w:rsidRDefault="00417481" w:rsidP="004B5BCB">
                  <w:pPr>
                    <w:pStyle w:val="NoSpacing"/>
                    <w:framePr w:hSpace="180" w:wrap="around" w:vAnchor="text" w:hAnchor="margin" w:y="-359"/>
                    <w:spacing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1281" w:type="pct"/>
                  <w:shd w:val="clear" w:color="auto" w:fill="729928" w:themeFill="accent1" w:themeFillShade="BF"/>
                  <w:vAlign w:val="center"/>
                </w:tcPr>
                <w:p w14:paraId="49AFDF92" w14:textId="77777777" w:rsidR="00417481" w:rsidRDefault="00417481" w:rsidP="004B5BCB">
                  <w:pPr>
                    <w:pStyle w:val="NoSpacing"/>
                    <w:framePr w:hSpace="180" w:wrap="around" w:vAnchor="text" w:hAnchor="margin" w:y="-359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  <w:p w14:paraId="7B20C3DE" w14:textId="77777777" w:rsidR="00417481" w:rsidRPr="00310ADA" w:rsidRDefault="00417481" w:rsidP="004B5BCB">
                  <w:pPr>
                    <w:pStyle w:val="NoSpacing"/>
                    <w:framePr w:hSpace="180" w:wrap="around" w:vAnchor="text" w:hAnchor="margin" w:y="-359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color w:val="FFFFFF" w:themeColor="background1"/>
                      <w:lang w:eastAsia="ja-JP"/>
                    </w:rPr>
                    <w:t>Inbound</w:t>
                  </w:r>
                  <w:r>
                    <w:rPr>
                      <w:color w:val="FFFFFF" w:themeColor="background1"/>
                      <w:lang w:eastAsia="ja-JP"/>
                    </w:rPr>
                    <w:t xml:space="preserve"> /</w:t>
                  </w:r>
                </w:p>
                <w:p w14:paraId="33072811" w14:textId="77777777" w:rsidR="00417481" w:rsidRPr="00310ADA" w:rsidRDefault="00417481" w:rsidP="004B5BCB">
                  <w:pPr>
                    <w:pStyle w:val="NoSpacing"/>
                    <w:framePr w:hSpace="180" w:wrap="around" w:vAnchor="text" w:hAnchor="margin" w:y="-359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color w:val="FFFFFF" w:themeColor="background1"/>
                      <w:lang w:eastAsia="ja-JP"/>
                    </w:rPr>
                    <w:t>Outbound</w:t>
                  </w:r>
                </w:p>
              </w:tc>
              <w:tc>
                <w:tcPr>
                  <w:tcW w:w="1858" w:type="pct"/>
                  <w:shd w:val="clear" w:color="auto" w:fill="D6EAAF" w:themeFill="accent1" w:themeFillTint="66"/>
                  <w:vAlign w:val="center"/>
                </w:tcPr>
                <w:p w14:paraId="41EF1E50" w14:textId="213B5356" w:rsidR="00417481" w:rsidRPr="00175D7D" w:rsidRDefault="007549DC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Calls</w:t>
                  </w:r>
                </w:p>
              </w:tc>
            </w:tr>
            <w:tr w:rsidR="007549DC" w:rsidRPr="005565D4" w14:paraId="2B2C3D98" w14:textId="77777777" w:rsidTr="00502F01">
              <w:trPr>
                <w:cantSplit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2" w:type="pct"/>
                  <w:vMerge w:val="restart"/>
                  <w:shd w:val="clear" w:color="auto" w:fill="4D671B" w:themeFill="accent1" w:themeFillShade="80"/>
                  <w:textDirection w:val="btLr"/>
                  <w:vAlign w:val="center"/>
                </w:tcPr>
                <w:p w14:paraId="57F0EFC9" w14:textId="77777777" w:rsidR="00417481" w:rsidRPr="00111930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ind w:left="113" w:right="113"/>
                    <w:jc w:val="center"/>
                    <w:rPr>
                      <w:lang w:eastAsia="ja-JP"/>
                    </w:rPr>
                  </w:pPr>
                  <w:r w:rsidRPr="00111930">
                    <w:rPr>
                      <w:lang w:eastAsia="ja-JP"/>
                    </w:rPr>
                    <w:t>Operations</w:t>
                  </w:r>
                </w:p>
              </w:tc>
              <w:tc>
                <w:tcPr>
                  <w:tcW w:w="1129" w:type="pct"/>
                  <w:vMerge w:val="restart"/>
                  <w:shd w:val="clear" w:color="auto" w:fill="729928" w:themeFill="accent1" w:themeFillShade="BF"/>
                  <w:vAlign w:val="center"/>
                </w:tcPr>
                <w:p w14:paraId="512BE868" w14:textId="77777777" w:rsidR="00417481" w:rsidRPr="00111930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color w:val="FFFFFF" w:themeColor="background1"/>
                      <w:lang w:eastAsia="ja-JP"/>
                    </w:rPr>
                    <w:t>Sales</w:t>
                  </w:r>
                </w:p>
              </w:tc>
              <w:tc>
                <w:tcPr>
                  <w:tcW w:w="1281" w:type="pct"/>
                  <w:shd w:val="clear" w:color="auto" w:fill="729928" w:themeFill="accent1" w:themeFillShade="BF"/>
                  <w:vAlign w:val="center"/>
                </w:tcPr>
                <w:p w14:paraId="1C7FB753" w14:textId="77777777" w:rsidR="00417481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Estimate</w:t>
                  </w:r>
                </w:p>
                <w:p w14:paraId="6AA8A0F3" w14:textId="77777777" w:rsidR="00417481" w:rsidRPr="00111930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Appointment</w:t>
                  </w:r>
                </w:p>
              </w:tc>
              <w:tc>
                <w:tcPr>
                  <w:tcW w:w="1858" w:type="pct"/>
                  <w:shd w:val="clear" w:color="auto" w:fill="D6EAAF" w:themeFill="accent1" w:themeFillTint="66"/>
                  <w:vAlign w:val="center"/>
                </w:tcPr>
                <w:p w14:paraId="6C64163C" w14:textId="77777777" w:rsidR="00417481" w:rsidRDefault="007549D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ST Jobs</w:t>
                  </w:r>
                </w:p>
                <w:p w14:paraId="62337426" w14:textId="3258AC62" w:rsidR="007549DC" w:rsidRPr="00175D7D" w:rsidRDefault="007549D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ST Estimates</w:t>
                  </w:r>
                </w:p>
              </w:tc>
            </w:tr>
            <w:tr w:rsidR="007549DC" w:rsidRPr="005565D4" w14:paraId="3D3C5ADF" w14:textId="77777777" w:rsidTr="00502F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2" w:type="pct"/>
                  <w:vMerge/>
                  <w:shd w:val="clear" w:color="auto" w:fill="4D671B" w:themeFill="accent1" w:themeFillShade="80"/>
                  <w:textDirection w:val="btLr"/>
                  <w:vAlign w:val="center"/>
                </w:tcPr>
                <w:p w14:paraId="5B43C483" w14:textId="77777777" w:rsidR="00417481" w:rsidRPr="00111930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ind w:left="113" w:right="113"/>
                    <w:jc w:val="center"/>
                    <w:rPr>
                      <w:lang w:eastAsia="ja-JP"/>
                    </w:rPr>
                  </w:pPr>
                </w:p>
              </w:tc>
              <w:tc>
                <w:tcPr>
                  <w:tcW w:w="1129" w:type="pct"/>
                  <w:vMerge/>
                  <w:shd w:val="clear" w:color="auto" w:fill="729928" w:themeFill="accent1" w:themeFillShade="BF"/>
                  <w:vAlign w:val="center"/>
                </w:tcPr>
                <w:p w14:paraId="51D6BCB1" w14:textId="77777777" w:rsidR="00417481" w:rsidRPr="00111930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1281" w:type="pct"/>
                  <w:shd w:val="clear" w:color="auto" w:fill="729928" w:themeFill="accent1" w:themeFillShade="BF"/>
                  <w:vAlign w:val="center"/>
                </w:tcPr>
                <w:p w14:paraId="3611A9BE" w14:textId="77777777" w:rsidR="00417481" w:rsidRPr="00111930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Service Delivery</w:t>
                  </w:r>
                </w:p>
              </w:tc>
              <w:tc>
                <w:tcPr>
                  <w:tcW w:w="1858" w:type="pct"/>
                  <w:shd w:val="clear" w:color="auto" w:fill="D6EAAF" w:themeFill="accent1" w:themeFillTint="66"/>
                  <w:vAlign w:val="center"/>
                </w:tcPr>
                <w:p w14:paraId="2FDA0CA4" w14:textId="516126FB" w:rsidR="00417481" w:rsidRPr="00175D7D" w:rsidRDefault="007549D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ST Invoices</w:t>
                  </w:r>
                </w:p>
              </w:tc>
            </w:tr>
            <w:tr w:rsidR="007549DC" w:rsidRPr="005565D4" w14:paraId="47C891DD" w14:textId="77777777" w:rsidTr="00502F01">
              <w:trPr>
                <w:cantSplit/>
                <w:trHeight w:val="4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2" w:type="pct"/>
                  <w:shd w:val="clear" w:color="auto" w:fill="4D671B" w:themeFill="accent1" w:themeFillShade="80"/>
                  <w:textDirection w:val="btLr"/>
                  <w:vAlign w:val="center"/>
                </w:tcPr>
                <w:p w14:paraId="4F76E2EB" w14:textId="77777777" w:rsidR="00417481" w:rsidRPr="00111930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ind w:left="113" w:right="113"/>
                    <w:jc w:val="center"/>
                    <w:rPr>
                      <w:lang w:eastAsia="ja-JP"/>
                    </w:rPr>
                  </w:pPr>
                  <w:r w:rsidRPr="00111930">
                    <w:rPr>
                      <w:lang w:eastAsia="ja-JP"/>
                    </w:rPr>
                    <w:t>Service and Retention</w:t>
                  </w:r>
                </w:p>
              </w:tc>
              <w:tc>
                <w:tcPr>
                  <w:tcW w:w="1129" w:type="pct"/>
                  <w:shd w:val="clear" w:color="auto" w:fill="729928" w:themeFill="accent1" w:themeFillShade="BF"/>
                  <w:vAlign w:val="center"/>
                </w:tcPr>
                <w:p w14:paraId="1EEC3D45" w14:textId="77777777" w:rsidR="00417481" w:rsidRPr="00111930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color w:val="FFFFFF" w:themeColor="background1"/>
                      <w:lang w:eastAsia="ja-JP"/>
                    </w:rPr>
                    <w:t>Customer Retention</w:t>
                  </w:r>
                </w:p>
              </w:tc>
              <w:tc>
                <w:tcPr>
                  <w:tcW w:w="1281" w:type="pct"/>
                  <w:shd w:val="clear" w:color="auto" w:fill="729928" w:themeFill="accent1" w:themeFillShade="BF"/>
                  <w:vAlign w:val="center"/>
                </w:tcPr>
                <w:p w14:paraId="67F7491F" w14:textId="77777777" w:rsidR="00417481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Membership</w:t>
                  </w:r>
                </w:p>
                <w:p w14:paraId="14BD07ED" w14:textId="77777777" w:rsidR="00417481" w:rsidRPr="00111930" w:rsidRDefault="00417481" w:rsidP="004B5BCB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New Services</w:t>
                  </w:r>
                </w:p>
              </w:tc>
              <w:tc>
                <w:tcPr>
                  <w:tcW w:w="1858" w:type="pct"/>
                  <w:shd w:val="clear" w:color="auto" w:fill="D6EAAF" w:themeFill="accent1" w:themeFillTint="66"/>
                  <w:vAlign w:val="center"/>
                </w:tcPr>
                <w:p w14:paraId="05A0922F" w14:textId="130F9D5F" w:rsidR="007549DC" w:rsidRDefault="007549D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Calls</w:t>
                  </w:r>
                </w:p>
                <w:p w14:paraId="73F35B8A" w14:textId="18A4CEDC" w:rsidR="00417481" w:rsidRDefault="007549D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 Invoices</w:t>
                  </w:r>
                </w:p>
                <w:p w14:paraId="32E5C486" w14:textId="7CB075D1" w:rsidR="007549DC" w:rsidRPr="00175D7D" w:rsidRDefault="007549DC" w:rsidP="004B5BCB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 Memberships</w:t>
                  </w:r>
                </w:p>
              </w:tc>
            </w:tr>
          </w:tbl>
          <w:p w14:paraId="02724870" w14:textId="0AB3C6DE" w:rsidR="003A32DF" w:rsidRDefault="003A32DF" w:rsidP="005E00EE">
            <w:pPr>
              <w:pStyle w:val="NoSpacing"/>
            </w:pPr>
          </w:p>
        </w:tc>
      </w:tr>
    </w:tbl>
    <w:p w14:paraId="7B7F99B1" w14:textId="77777777" w:rsidR="009A10E9" w:rsidRPr="00FC2165" w:rsidRDefault="009A10E9" w:rsidP="00FC2165">
      <w:pPr>
        <w:spacing w:before="0" w:after="0"/>
        <w:rPr>
          <w:sz w:val="16"/>
        </w:rPr>
      </w:pPr>
    </w:p>
    <w:sectPr w:rsidR="009A10E9" w:rsidRPr="00FC2165" w:rsidSect="00E21769">
      <w:footerReference w:type="even" r:id="rId25"/>
      <w:footerReference w:type="default" r:id="rId26"/>
      <w:pgSz w:w="24480" w:h="15840" w:orient="landscape" w:code="3"/>
      <w:pgMar w:top="360" w:right="360" w:bottom="360" w:left="36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B5484" w14:textId="77777777" w:rsidR="00155534" w:rsidRDefault="00155534" w:rsidP="00890A94">
      <w:r>
        <w:separator/>
      </w:r>
    </w:p>
  </w:endnote>
  <w:endnote w:type="continuationSeparator" w:id="0">
    <w:p w14:paraId="0772A1F3" w14:textId="77777777" w:rsidR="00155534" w:rsidRDefault="00155534" w:rsidP="0089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966E" w14:textId="77777777" w:rsidR="0018361D" w:rsidRDefault="0018361D" w:rsidP="00890A9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3645CEB5" w14:textId="77777777" w:rsidR="0018361D" w:rsidRDefault="0018361D" w:rsidP="00890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1144" w14:textId="77777777" w:rsidR="00FC2165" w:rsidRPr="00FC2165" w:rsidRDefault="00FC2165" w:rsidP="00FC2165">
    <w:pPr>
      <w:pStyle w:val="Footer"/>
      <w:jc w:val="right"/>
      <w:rPr>
        <w:sz w:val="18"/>
      </w:rPr>
    </w:pPr>
    <w:r w:rsidRPr="00FC2165">
      <w:rPr>
        <w:sz w:val="18"/>
      </w:rPr>
      <w:fldChar w:fldCharType="begin"/>
    </w:r>
    <w:r w:rsidRPr="00FC2165">
      <w:rPr>
        <w:sz w:val="18"/>
      </w:rPr>
      <w:instrText xml:space="preserve"> PAGE   \* MERGEFORMAT </w:instrText>
    </w:r>
    <w:r w:rsidRPr="00FC2165">
      <w:rPr>
        <w:sz w:val="18"/>
      </w:rPr>
      <w:fldChar w:fldCharType="separate"/>
    </w:r>
    <w:r w:rsidR="004B2DFE">
      <w:rPr>
        <w:sz w:val="18"/>
      </w:rPr>
      <w:t>2</w:t>
    </w:r>
    <w:r w:rsidRPr="00FC2165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7665" w14:textId="77777777" w:rsidR="00155534" w:rsidRDefault="00155534" w:rsidP="00890A94">
      <w:r>
        <w:separator/>
      </w:r>
    </w:p>
  </w:footnote>
  <w:footnote w:type="continuationSeparator" w:id="0">
    <w:p w14:paraId="5075C25D" w14:textId="77777777" w:rsidR="00155534" w:rsidRDefault="00155534" w:rsidP="00890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Flower accent icon" style="width:20.55pt;height:13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" o:bullet="t">
        <v:imagedata r:id="rId1" o:title="" cropright="-325f"/>
        <o:lock v:ext="edit" aspectratio="f"/>
      </v:shape>
    </w:pict>
  </w:numPicBullet>
  <w:abstractNum w:abstractNumId="0" w15:restartNumberingAfterBreak="0">
    <w:nsid w:val="0B65504E"/>
    <w:multiLevelType w:val="hybridMultilevel"/>
    <w:tmpl w:val="1A766722"/>
    <w:lvl w:ilvl="0" w:tplc="638C87CA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097728"/>
    <w:multiLevelType w:val="hybridMultilevel"/>
    <w:tmpl w:val="376ED434"/>
    <w:lvl w:ilvl="0" w:tplc="638C8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E08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D2D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F04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29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30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582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68D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FCE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D361266"/>
    <w:multiLevelType w:val="hybridMultilevel"/>
    <w:tmpl w:val="FFA4E150"/>
    <w:lvl w:ilvl="0" w:tplc="57C0F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63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04B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501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6C2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2E4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8C7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20F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6E0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4E0CC8"/>
    <w:multiLevelType w:val="hybridMultilevel"/>
    <w:tmpl w:val="02FE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C27C3"/>
    <w:multiLevelType w:val="hybridMultilevel"/>
    <w:tmpl w:val="E160C004"/>
    <w:lvl w:ilvl="0" w:tplc="638C87C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4132E"/>
    <w:multiLevelType w:val="hybridMultilevel"/>
    <w:tmpl w:val="157E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B3BBD"/>
    <w:multiLevelType w:val="hybridMultilevel"/>
    <w:tmpl w:val="0466FBFA"/>
    <w:lvl w:ilvl="0" w:tplc="2B8040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3655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24C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F4B4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1CD4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2C8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3EFE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AC4D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B834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7095C5E"/>
    <w:multiLevelType w:val="hybridMultilevel"/>
    <w:tmpl w:val="A2E4A14E"/>
    <w:lvl w:ilvl="0" w:tplc="A65E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1A9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F25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B00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BC0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7E0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42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4C0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84E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C620D37"/>
    <w:multiLevelType w:val="hybridMultilevel"/>
    <w:tmpl w:val="643235C4"/>
    <w:lvl w:ilvl="0" w:tplc="1ADE1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60AB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C86C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FC3A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D68E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F46B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F8FA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DEB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9C30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6760122">
    <w:abstractNumId w:val="6"/>
  </w:num>
  <w:num w:numId="2" w16cid:durableId="1837761735">
    <w:abstractNumId w:val="8"/>
  </w:num>
  <w:num w:numId="3" w16cid:durableId="1817183817">
    <w:abstractNumId w:val="3"/>
  </w:num>
  <w:num w:numId="4" w16cid:durableId="1439061163">
    <w:abstractNumId w:val="7"/>
  </w:num>
  <w:num w:numId="5" w16cid:durableId="1432509025">
    <w:abstractNumId w:val="2"/>
  </w:num>
  <w:num w:numId="6" w16cid:durableId="1988587772">
    <w:abstractNumId w:val="1"/>
  </w:num>
  <w:num w:numId="7" w16cid:durableId="1830974053">
    <w:abstractNumId w:val="5"/>
  </w:num>
  <w:num w:numId="8" w16cid:durableId="521088305">
    <w:abstractNumId w:val="4"/>
  </w:num>
  <w:num w:numId="9" w16cid:durableId="43190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CED"/>
    <w:rsid w:val="0000172C"/>
    <w:rsid w:val="000629E9"/>
    <w:rsid w:val="0008209F"/>
    <w:rsid w:val="00087139"/>
    <w:rsid w:val="00090C60"/>
    <w:rsid w:val="00097CE4"/>
    <w:rsid w:val="000C7B6F"/>
    <w:rsid w:val="000F5AF8"/>
    <w:rsid w:val="00111930"/>
    <w:rsid w:val="00111F6D"/>
    <w:rsid w:val="00117427"/>
    <w:rsid w:val="001239CE"/>
    <w:rsid w:val="00142716"/>
    <w:rsid w:val="00142E1A"/>
    <w:rsid w:val="00155534"/>
    <w:rsid w:val="00175D7D"/>
    <w:rsid w:val="0018361D"/>
    <w:rsid w:val="001A0D08"/>
    <w:rsid w:val="001E2181"/>
    <w:rsid w:val="001E356C"/>
    <w:rsid w:val="001F7623"/>
    <w:rsid w:val="00207C8B"/>
    <w:rsid w:val="00264174"/>
    <w:rsid w:val="00295C2F"/>
    <w:rsid w:val="002A3CC9"/>
    <w:rsid w:val="002B1AAA"/>
    <w:rsid w:val="002E01A8"/>
    <w:rsid w:val="00310ADA"/>
    <w:rsid w:val="00373262"/>
    <w:rsid w:val="00377B55"/>
    <w:rsid w:val="00382BBF"/>
    <w:rsid w:val="003840AB"/>
    <w:rsid w:val="003A32DF"/>
    <w:rsid w:val="003A7B7C"/>
    <w:rsid w:val="003F6621"/>
    <w:rsid w:val="003F7C96"/>
    <w:rsid w:val="00414669"/>
    <w:rsid w:val="00417481"/>
    <w:rsid w:val="00430B2A"/>
    <w:rsid w:val="004367EE"/>
    <w:rsid w:val="00455479"/>
    <w:rsid w:val="00464E26"/>
    <w:rsid w:val="0047031F"/>
    <w:rsid w:val="004705CA"/>
    <w:rsid w:val="00473473"/>
    <w:rsid w:val="004907F8"/>
    <w:rsid w:val="00495D8A"/>
    <w:rsid w:val="004A433A"/>
    <w:rsid w:val="004B2DFE"/>
    <w:rsid w:val="004B5BCB"/>
    <w:rsid w:val="004D7C37"/>
    <w:rsid w:val="004E6F6A"/>
    <w:rsid w:val="00500CAD"/>
    <w:rsid w:val="00502F01"/>
    <w:rsid w:val="00504B5A"/>
    <w:rsid w:val="00510E1A"/>
    <w:rsid w:val="00510E24"/>
    <w:rsid w:val="0053280E"/>
    <w:rsid w:val="00554343"/>
    <w:rsid w:val="005565D4"/>
    <w:rsid w:val="00561657"/>
    <w:rsid w:val="00563F0E"/>
    <w:rsid w:val="00574FD0"/>
    <w:rsid w:val="00583721"/>
    <w:rsid w:val="00590C79"/>
    <w:rsid w:val="00592C02"/>
    <w:rsid w:val="005A625F"/>
    <w:rsid w:val="005B7828"/>
    <w:rsid w:val="005C19F6"/>
    <w:rsid w:val="005E00EE"/>
    <w:rsid w:val="005E55CE"/>
    <w:rsid w:val="0062123A"/>
    <w:rsid w:val="006277A8"/>
    <w:rsid w:val="00662E9A"/>
    <w:rsid w:val="0069598F"/>
    <w:rsid w:val="006A5DCA"/>
    <w:rsid w:val="006B5125"/>
    <w:rsid w:val="006C1AD8"/>
    <w:rsid w:val="006F026B"/>
    <w:rsid w:val="007110A9"/>
    <w:rsid w:val="0071553D"/>
    <w:rsid w:val="007445FB"/>
    <w:rsid w:val="00754988"/>
    <w:rsid w:val="007549DC"/>
    <w:rsid w:val="00757894"/>
    <w:rsid w:val="00763D29"/>
    <w:rsid w:val="00787D40"/>
    <w:rsid w:val="007A4516"/>
    <w:rsid w:val="007B3C73"/>
    <w:rsid w:val="007C3B50"/>
    <w:rsid w:val="007C4E1B"/>
    <w:rsid w:val="007E0B9A"/>
    <w:rsid w:val="007E762E"/>
    <w:rsid w:val="00817DA5"/>
    <w:rsid w:val="0082720A"/>
    <w:rsid w:val="00836FAC"/>
    <w:rsid w:val="00861AFE"/>
    <w:rsid w:val="00875386"/>
    <w:rsid w:val="00890A94"/>
    <w:rsid w:val="008916A4"/>
    <w:rsid w:val="008951CC"/>
    <w:rsid w:val="008C4CDB"/>
    <w:rsid w:val="008D0E1C"/>
    <w:rsid w:val="008E2B6D"/>
    <w:rsid w:val="008E413C"/>
    <w:rsid w:val="00901B4E"/>
    <w:rsid w:val="0092765E"/>
    <w:rsid w:val="00977963"/>
    <w:rsid w:val="0098641B"/>
    <w:rsid w:val="009A10E9"/>
    <w:rsid w:val="009A6548"/>
    <w:rsid w:val="009C322C"/>
    <w:rsid w:val="009C5E6C"/>
    <w:rsid w:val="009D2B6E"/>
    <w:rsid w:val="009D50AA"/>
    <w:rsid w:val="009D736B"/>
    <w:rsid w:val="00A7373E"/>
    <w:rsid w:val="00AB272D"/>
    <w:rsid w:val="00AC1D06"/>
    <w:rsid w:val="00AC5FD9"/>
    <w:rsid w:val="00AE09C9"/>
    <w:rsid w:val="00B06398"/>
    <w:rsid w:val="00B12DDA"/>
    <w:rsid w:val="00B161C4"/>
    <w:rsid w:val="00B301E5"/>
    <w:rsid w:val="00B30335"/>
    <w:rsid w:val="00B30F4F"/>
    <w:rsid w:val="00B3241F"/>
    <w:rsid w:val="00B324EF"/>
    <w:rsid w:val="00B769A9"/>
    <w:rsid w:val="00B93ADF"/>
    <w:rsid w:val="00BB6D2A"/>
    <w:rsid w:val="00BC5298"/>
    <w:rsid w:val="00BC7F22"/>
    <w:rsid w:val="00BF1BE4"/>
    <w:rsid w:val="00C13C52"/>
    <w:rsid w:val="00C1483F"/>
    <w:rsid w:val="00C361CD"/>
    <w:rsid w:val="00C44FD7"/>
    <w:rsid w:val="00C55E01"/>
    <w:rsid w:val="00C611AD"/>
    <w:rsid w:val="00C70A8D"/>
    <w:rsid w:val="00C72F6B"/>
    <w:rsid w:val="00C8146D"/>
    <w:rsid w:val="00C96ED5"/>
    <w:rsid w:val="00CB0013"/>
    <w:rsid w:val="00CC117E"/>
    <w:rsid w:val="00CC7128"/>
    <w:rsid w:val="00CD2F3D"/>
    <w:rsid w:val="00CD7554"/>
    <w:rsid w:val="00CF2823"/>
    <w:rsid w:val="00D00292"/>
    <w:rsid w:val="00D16442"/>
    <w:rsid w:val="00D445F9"/>
    <w:rsid w:val="00D6401E"/>
    <w:rsid w:val="00D702E5"/>
    <w:rsid w:val="00D92850"/>
    <w:rsid w:val="00D9786A"/>
    <w:rsid w:val="00DA3E92"/>
    <w:rsid w:val="00DC72E3"/>
    <w:rsid w:val="00DD2514"/>
    <w:rsid w:val="00E036F1"/>
    <w:rsid w:val="00E1501A"/>
    <w:rsid w:val="00E21769"/>
    <w:rsid w:val="00E24789"/>
    <w:rsid w:val="00E30B82"/>
    <w:rsid w:val="00E47A39"/>
    <w:rsid w:val="00E51995"/>
    <w:rsid w:val="00E55D74"/>
    <w:rsid w:val="00E66CED"/>
    <w:rsid w:val="00E9597B"/>
    <w:rsid w:val="00EA1C8D"/>
    <w:rsid w:val="00EA76B7"/>
    <w:rsid w:val="00EB729A"/>
    <w:rsid w:val="00F0010F"/>
    <w:rsid w:val="00F1349C"/>
    <w:rsid w:val="00F321D3"/>
    <w:rsid w:val="00F41A0F"/>
    <w:rsid w:val="00F67F48"/>
    <w:rsid w:val="00FC2165"/>
    <w:rsid w:val="00FC3CF2"/>
    <w:rsid w:val="00FD302F"/>
    <w:rsid w:val="00FF0FE3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70C2F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264174"/>
  </w:style>
  <w:style w:type="paragraph" w:styleId="Heading1">
    <w:name w:val="heading 1"/>
    <w:basedOn w:val="Normal"/>
    <w:next w:val="Normal"/>
    <w:link w:val="Heading1Char"/>
    <w:uiPriority w:val="9"/>
    <w:qFormat/>
    <w:rsid w:val="00890A94"/>
    <w:pPr>
      <w:pBdr>
        <w:bottom w:val="single" w:sz="6" w:space="0" w:color="99CB38" w:themeColor="accent1"/>
      </w:pBdr>
      <w:spacing w:after="0"/>
      <w:outlineLvl w:val="0"/>
    </w:pPr>
    <w:rPr>
      <w:rFonts w:asciiTheme="majorHAnsi" w:hAnsiTheme="majorHAnsi"/>
      <w:bCs/>
      <w:caps/>
      <w:color w:val="000000" w:themeColor="text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7C96"/>
    <w:pPr>
      <w:spacing w:before="0" w:after="0" w:line="240" w:lineRule="auto"/>
      <w:outlineLvl w:val="1"/>
    </w:pPr>
    <w:rPr>
      <w:b/>
      <w:caps/>
      <w:color w:val="729928" w:themeColor="accent1" w:themeShade="BF"/>
      <w:spacing w:val="15"/>
      <w:sz w:val="7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C96ED5"/>
    <w:pPr>
      <w:pBdr>
        <w:top w:val="single" w:sz="6" w:space="2" w:color="99CB38" w:themeColor="accent1"/>
        <w:left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C96ED5"/>
    <w:pPr>
      <w:pBdr>
        <w:top w:val="dotted" w:sz="6" w:space="2" w:color="99CB38" w:themeColor="accent1"/>
        <w:left w:val="dotted" w:sz="6" w:space="2" w:color="99CB38" w:themeColor="accent1"/>
      </w:pBdr>
      <w:spacing w:before="300" w:after="0"/>
      <w:outlineLvl w:val="3"/>
    </w:pPr>
    <w:rPr>
      <w:caps/>
      <w:color w:val="72992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C96ED5"/>
    <w:pPr>
      <w:pBdr>
        <w:bottom w:val="single" w:sz="6" w:space="1" w:color="99CB38" w:themeColor="accent1"/>
      </w:pBdr>
      <w:spacing w:before="300" w:after="0"/>
      <w:outlineLvl w:val="4"/>
    </w:pPr>
    <w:rPr>
      <w:caps/>
      <w:color w:val="72992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96ED5"/>
    <w:pPr>
      <w:pBdr>
        <w:bottom w:val="dotted" w:sz="6" w:space="1" w:color="99CB38" w:themeColor="accent1"/>
      </w:pBdr>
      <w:spacing w:before="300" w:after="0"/>
      <w:outlineLvl w:val="5"/>
    </w:pPr>
    <w:rPr>
      <w:caps/>
      <w:color w:val="72992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96ED5"/>
    <w:pPr>
      <w:spacing w:before="300" w:after="0"/>
      <w:outlineLvl w:val="6"/>
    </w:pPr>
    <w:rPr>
      <w:caps/>
      <w:color w:val="72992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96ED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6ED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E92"/>
    <w:pPr>
      <w:spacing w:before="0" w:after="0" w:line="240" w:lineRule="auto"/>
    </w:pPr>
    <w:rPr>
      <w:color w:val="FFFFFF" w:themeColor="background1"/>
      <w:sz w:val="92"/>
      <w:szCs w:val="110"/>
    </w:rPr>
  </w:style>
  <w:style w:type="character" w:customStyle="1" w:styleId="TitleChar">
    <w:name w:val="Title Char"/>
    <w:basedOn w:val="DefaultParagraphFont"/>
    <w:link w:val="Title"/>
    <w:uiPriority w:val="10"/>
    <w:rsid w:val="00DA3E92"/>
    <w:rPr>
      <w:noProof/>
      <w:color w:val="FFFFFF" w:themeColor="background1"/>
      <w:sz w:val="92"/>
      <w:szCs w:val="110"/>
    </w:rPr>
  </w:style>
  <w:style w:type="character" w:customStyle="1" w:styleId="Heading1Char">
    <w:name w:val="Heading 1 Char"/>
    <w:basedOn w:val="DefaultParagraphFont"/>
    <w:link w:val="Heading1"/>
    <w:uiPriority w:val="9"/>
    <w:rsid w:val="00890A94"/>
    <w:rPr>
      <w:rFonts w:asciiTheme="majorHAnsi" w:hAnsiTheme="majorHAnsi"/>
      <w:bCs/>
      <w:caps/>
      <w:color w:val="000000" w:themeColor="text1"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7C96"/>
    <w:rPr>
      <w:b/>
      <w:caps/>
      <w:color w:val="729928" w:themeColor="accent1" w:themeShade="BF"/>
      <w:spacing w:val="15"/>
      <w:sz w:val="7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165"/>
    <w:rPr>
      <w:caps/>
      <w:noProof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165"/>
    <w:rPr>
      <w:caps/>
      <w:noProof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165"/>
    <w:rPr>
      <w:caps/>
      <w:noProof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165"/>
    <w:rPr>
      <w:caps/>
      <w:noProof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165"/>
    <w:rPr>
      <w:caps/>
      <w:noProof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165"/>
    <w:rPr>
      <w:caps/>
      <w:noProof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165"/>
    <w:rPr>
      <w:i/>
      <w:caps/>
      <w:noProof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ED5"/>
    <w:rPr>
      <w:b/>
      <w:bCs/>
      <w:color w:val="729928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BBF"/>
    <w:pPr>
      <w:spacing w:before="0" w:after="0" w:line="240" w:lineRule="auto"/>
    </w:pPr>
    <w:rPr>
      <w:caps/>
      <w:color w:val="FFFFFF" w:themeColor="background1"/>
      <w:spacing w:val="10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82BBF"/>
    <w:rPr>
      <w:caps/>
      <w:noProof/>
      <w:color w:val="FFFFFF" w:themeColor="background1"/>
      <w:spacing w:val="10"/>
      <w:sz w:val="40"/>
      <w:szCs w:val="24"/>
    </w:rPr>
  </w:style>
  <w:style w:type="character" w:styleId="Strong">
    <w:name w:val="Strong"/>
    <w:uiPriority w:val="22"/>
    <w:semiHidden/>
    <w:qFormat/>
    <w:rsid w:val="00C96ED5"/>
    <w:rPr>
      <w:b/>
      <w:bCs/>
    </w:rPr>
  </w:style>
  <w:style w:type="character" w:styleId="Emphasis">
    <w:name w:val="Emphasis"/>
    <w:uiPriority w:val="20"/>
    <w:qFormat/>
    <w:rsid w:val="003F7C96"/>
    <w:rPr>
      <w:caps w:val="0"/>
      <w:color w:val="729928" w:themeColor="accent1" w:themeShade="BF"/>
      <w:spacing w:val="0"/>
    </w:rPr>
  </w:style>
  <w:style w:type="paragraph" w:styleId="NoSpacing">
    <w:name w:val="No Spacing"/>
    <w:basedOn w:val="Normal"/>
    <w:link w:val="NoSpacingChar"/>
    <w:uiPriority w:val="1"/>
    <w:rsid w:val="00C96ED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C2165"/>
    <w:rPr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C96E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0A94"/>
    <w:pPr>
      <w:jc w:val="center"/>
    </w:pPr>
    <w:rPr>
      <w:color w:val="FFFFFF" w:themeColor="background1"/>
      <w:sz w:val="44"/>
      <w:szCs w:val="60"/>
    </w:rPr>
  </w:style>
  <w:style w:type="character" w:customStyle="1" w:styleId="QuoteChar">
    <w:name w:val="Quote Char"/>
    <w:basedOn w:val="DefaultParagraphFont"/>
    <w:link w:val="Quote"/>
    <w:uiPriority w:val="29"/>
    <w:rsid w:val="00890A94"/>
    <w:rPr>
      <w:color w:val="FFFFFF" w:themeColor="background1"/>
      <w:sz w:val="44"/>
      <w:szCs w:val="6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96ED5"/>
    <w:pPr>
      <w:pBdr>
        <w:top w:val="single" w:sz="4" w:space="10" w:color="99CB38" w:themeColor="accent1"/>
        <w:left w:val="single" w:sz="4" w:space="10" w:color="99CB38" w:themeColor="accent1"/>
      </w:pBdr>
      <w:spacing w:after="0"/>
      <w:ind w:left="1296" w:right="1152"/>
      <w:jc w:val="both"/>
    </w:pPr>
    <w:rPr>
      <w:i/>
      <w:iCs/>
      <w:color w:val="99CB3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2B6D"/>
    <w:rPr>
      <w:i/>
      <w:iCs/>
      <w:noProof/>
      <w:color w:val="99CB38" w:themeColor="accent1"/>
      <w:sz w:val="24"/>
      <w:szCs w:val="24"/>
    </w:rPr>
  </w:style>
  <w:style w:type="character" w:styleId="SubtleEmphasis">
    <w:name w:val="Subtle Emphasis"/>
    <w:uiPriority w:val="19"/>
    <w:semiHidden/>
    <w:qFormat/>
    <w:rsid w:val="00C96ED5"/>
    <w:rPr>
      <w:i/>
      <w:iCs/>
      <w:color w:val="4C661A" w:themeColor="accent1" w:themeShade="7F"/>
    </w:rPr>
  </w:style>
  <w:style w:type="character" w:styleId="IntenseEmphasis">
    <w:name w:val="Intense Emphasis"/>
    <w:uiPriority w:val="21"/>
    <w:semiHidden/>
    <w:qFormat/>
    <w:rsid w:val="00C96ED5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semiHidden/>
    <w:qFormat/>
    <w:rsid w:val="00C96ED5"/>
    <w:rPr>
      <w:b/>
      <w:bCs/>
      <w:color w:val="99CB38" w:themeColor="accent1"/>
    </w:rPr>
  </w:style>
  <w:style w:type="character" w:styleId="IntenseReference">
    <w:name w:val="Intense Reference"/>
    <w:uiPriority w:val="32"/>
    <w:semiHidden/>
    <w:qFormat/>
    <w:rsid w:val="00C96ED5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semiHidden/>
    <w:qFormat/>
    <w:rsid w:val="00C96ED5"/>
    <w:rPr>
      <w:b/>
      <w:bCs/>
      <w:i/>
      <w:iCs/>
      <w:spacing w:val="9"/>
    </w:rPr>
  </w:style>
  <w:style w:type="paragraph" w:styleId="TOCHeading">
    <w:name w:val="TOC Heading"/>
    <w:basedOn w:val="Normal"/>
    <w:next w:val="Normal"/>
    <w:uiPriority w:val="39"/>
    <w:qFormat/>
    <w:rsid w:val="003F7C96"/>
    <w:pPr>
      <w:spacing w:before="0" w:after="0" w:line="240" w:lineRule="auto"/>
    </w:pPr>
    <w:rPr>
      <w:caps/>
      <w:sz w:val="72"/>
      <w:szCs w:val="88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36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B6D"/>
    <w:rPr>
      <w:noProof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8361D"/>
  </w:style>
  <w:style w:type="paragraph" w:styleId="Header">
    <w:name w:val="header"/>
    <w:basedOn w:val="Normal"/>
    <w:link w:val="HeaderChar"/>
    <w:uiPriority w:val="99"/>
    <w:semiHidden/>
    <w:rsid w:val="001836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B6D"/>
    <w:rPr>
      <w:noProof/>
      <w:sz w:val="24"/>
      <w:szCs w:val="24"/>
    </w:rPr>
  </w:style>
  <w:style w:type="table" w:styleId="TableGrid">
    <w:name w:val="Table Grid"/>
    <w:basedOn w:val="TableNormal"/>
    <w:uiPriority w:val="39"/>
    <w:rsid w:val="00890A9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TOC2"/>
    <w:uiPriority w:val="39"/>
    <w:rsid w:val="00FC2165"/>
    <w:pPr>
      <w:pBdr>
        <w:bottom w:val="single" w:sz="6" w:space="1" w:color="99CB38" w:themeColor="accent1"/>
      </w:pBdr>
    </w:pPr>
    <w:rPr>
      <w:color w:val="808080"/>
      <w:sz w:val="28"/>
      <w:szCs w:val="22"/>
      <w:lang w:eastAsia="ja-JP"/>
    </w:rPr>
  </w:style>
  <w:style w:type="paragraph" w:styleId="TOC2">
    <w:name w:val="toc 2"/>
    <w:basedOn w:val="Normal"/>
    <w:next w:val="Normal"/>
    <w:autoRedefine/>
    <w:uiPriority w:val="39"/>
    <w:rsid w:val="0092765E"/>
    <w:pPr>
      <w:spacing w:after="240"/>
    </w:pPr>
    <w:rPr>
      <w:sz w:val="22"/>
      <w:lang w:eastAsia="ja-JP"/>
    </w:rPr>
  </w:style>
  <w:style w:type="paragraph" w:customStyle="1" w:styleId="QuoteAlt">
    <w:name w:val="Quote Alt"/>
    <w:basedOn w:val="Normal"/>
    <w:uiPriority w:val="29"/>
    <w:qFormat/>
    <w:rsid w:val="00DA3E92"/>
    <w:pPr>
      <w:jc w:val="center"/>
    </w:pPr>
    <w:rPr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DA3E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6B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6B7"/>
    <w:rPr>
      <w:rFonts w:ascii="Segoe UI" w:hAnsi="Segoe UI" w:cs="Segoe UI"/>
      <w:noProof/>
      <w:sz w:val="18"/>
      <w:szCs w:val="18"/>
    </w:rPr>
  </w:style>
  <w:style w:type="table" w:styleId="GridTable4-Accent1">
    <w:name w:val="Grid Table 4 Accent 1"/>
    <w:basedOn w:val="TableNormal"/>
    <w:uiPriority w:val="49"/>
    <w:rsid w:val="00E66CED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66CED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E66C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78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2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diagramQuickStyle" Target="diagrams/quickStyle1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microsoft.com/office/2007/relationships/diagramDrawing" Target="diagrams/drawing2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Relationship Id="rId22" Type="http://schemas.openxmlformats.org/officeDocument/2006/relationships/diagramQuickStyle" Target="diagrams/quickStyle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na.Morales\AppData\Roaming\Microsoft\Templates\Florist%20newslett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F5335-7EC3-410D-97DA-FFE62CEC0476}" type="doc">
      <dgm:prSet loTypeId="urn:microsoft.com/office/officeart/2005/8/layout/vList5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D7BF9C7-39A0-455D-8BD2-41F11467ACB0}">
      <dgm:prSet phldrT="[Text]" custT="1"/>
      <dgm:spPr/>
      <dgm:t>
        <a:bodyPr/>
        <a:lstStyle/>
        <a:p>
          <a:r>
            <a:rPr lang="en-US" sz="1600"/>
            <a:t>Call Cap</a:t>
          </a:r>
        </a:p>
      </dgm:t>
    </dgm:pt>
    <dgm:pt modelId="{E0A55DE4-9DEA-4020-891B-1F0BBB4DAEDE}" type="parTrans" cxnId="{D962DE16-FAEA-4EB2-9E63-8210E19B6C0F}">
      <dgm:prSet/>
      <dgm:spPr/>
      <dgm:t>
        <a:bodyPr/>
        <a:lstStyle/>
        <a:p>
          <a:endParaRPr lang="en-US"/>
        </a:p>
      </dgm:t>
    </dgm:pt>
    <dgm:pt modelId="{54AF456B-4852-484A-9685-DEB75F51CA07}" type="sibTrans" cxnId="{D962DE16-FAEA-4EB2-9E63-8210E19B6C0F}">
      <dgm:prSet/>
      <dgm:spPr/>
      <dgm:t>
        <a:bodyPr/>
        <a:lstStyle/>
        <a:p>
          <a:endParaRPr lang="en-US"/>
        </a:p>
      </dgm:t>
    </dgm:pt>
    <dgm:pt modelId="{443B3D60-1A39-4FA2-AC45-20E04B5A7231}">
      <dgm:prSet phldrT="[Text]" custT="1"/>
      <dgm:spPr/>
      <dgm:t>
        <a:bodyPr/>
        <a:lstStyle/>
        <a:p>
          <a:r>
            <a:rPr lang="en-US" sz="1050"/>
            <a:t>Call measurement, recording and data software </a:t>
          </a:r>
        </a:p>
      </dgm:t>
    </dgm:pt>
    <dgm:pt modelId="{1C7E8B61-BDAA-4115-95C5-88BD4DAAE0D2}" type="parTrans" cxnId="{D4F01E1B-68D8-4A23-9E7E-5D166C8F7A08}">
      <dgm:prSet/>
      <dgm:spPr/>
      <dgm:t>
        <a:bodyPr/>
        <a:lstStyle/>
        <a:p>
          <a:endParaRPr lang="en-US"/>
        </a:p>
      </dgm:t>
    </dgm:pt>
    <dgm:pt modelId="{61C35144-4FEF-4F71-AC14-C83C316DA746}" type="sibTrans" cxnId="{D4F01E1B-68D8-4A23-9E7E-5D166C8F7A08}">
      <dgm:prSet/>
      <dgm:spPr/>
      <dgm:t>
        <a:bodyPr/>
        <a:lstStyle/>
        <a:p>
          <a:endParaRPr lang="en-US"/>
        </a:p>
      </dgm:t>
    </dgm:pt>
    <dgm:pt modelId="{0CC77CA5-265D-424C-ACD8-A084DC200E08}">
      <dgm:prSet phldrT="[Text]" custT="1"/>
      <dgm:spPr/>
      <dgm:t>
        <a:bodyPr/>
        <a:lstStyle/>
        <a:p>
          <a:r>
            <a:rPr lang="en-US" sz="1600"/>
            <a:t>Invoka</a:t>
          </a:r>
        </a:p>
      </dgm:t>
    </dgm:pt>
    <dgm:pt modelId="{CF079CF5-958B-4465-9082-1EAD4A8DE564}" type="parTrans" cxnId="{773569B1-CCB5-4674-B6A2-E48CB5E35B5B}">
      <dgm:prSet/>
      <dgm:spPr/>
      <dgm:t>
        <a:bodyPr/>
        <a:lstStyle/>
        <a:p>
          <a:endParaRPr lang="en-US"/>
        </a:p>
      </dgm:t>
    </dgm:pt>
    <dgm:pt modelId="{26880D5B-B281-42D7-AC7D-748FD79BE50D}" type="sibTrans" cxnId="{773569B1-CCB5-4674-B6A2-E48CB5E35B5B}">
      <dgm:prSet/>
      <dgm:spPr/>
      <dgm:t>
        <a:bodyPr/>
        <a:lstStyle/>
        <a:p>
          <a:endParaRPr lang="en-US"/>
        </a:p>
      </dgm:t>
    </dgm:pt>
    <dgm:pt modelId="{B32FED45-50D7-40C0-8B4B-D94AB9B9BF8B}">
      <dgm:prSet phldrT="[Text]" custT="1"/>
      <dgm:spPr/>
      <dgm:t>
        <a:bodyPr/>
        <a:lstStyle/>
        <a:p>
          <a:r>
            <a:rPr lang="en-US" sz="1050"/>
            <a:t>No information yet</a:t>
          </a:r>
        </a:p>
      </dgm:t>
    </dgm:pt>
    <dgm:pt modelId="{9BAE525D-6343-47A6-9FB3-723F500A3190}" type="parTrans" cxnId="{80FAF1CC-F644-4E62-9361-621B00494F90}">
      <dgm:prSet/>
      <dgm:spPr/>
      <dgm:t>
        <a:bodyPr/>
        <a:lstStyle/>
        <a:p>
          <a:endParaRPr lang="en-US"/>
        </a:p>
      </dgm:t>
    </dgm:pt>
    <dgm:pt modelId="{2B6A3784-4715-40BD-8AF3-5F1AE4BE8221}" type="sibTrans" cxnId="{80FAF1CC-F644-4E62-9361-621B00494F90}">
      <dgm:prSet/>
      <dgm:spPr/>
      <dgm:t>
        <a:bodyPr/>
        <a:lstStyle/>
        <a:p>
          <a:endParaRPr lang="en-US"/>
        </a:p>
      </dgm:t>
    </dgm:pt>
    <dgm:pt modelId="{ABD58898-FC04-407F-AA4C-CD5E47347B3B}">
      <dgm:prSet phldrT="[Text]" custT="1"/>
      <dgm:spPr/>
      <dgm:t>
        <a:bodyPr/>
        <a:lstStyle/>
        <a:p>
          <a:r>
            <a:rPr lang="en-US" sz="1600"/>
            <a:t>Sage Intacct</a:t>
          </a:r>
        </a:p>
      </dgm:t>
    </dgm:pt>
    <dgm:pt modelId="{BA963D8A-030E-484B-B32D-077B0B4AD47B}" type="parTrans" cxnId="{BF0EF497-F4DF-4BD5-9B27-00E2CA98A3AC}">
      <dgm:prSet/>
      <dgm:spPr/>
      <dgm:t>
        <a:bodyPr/>
        <a:lstStyle/>
        <a:p>
          <a:endParaRPr lang="en-US"/>
        </a:p>
      </dgm:t>
    </dgm:pt>
    <dgm:pt modelId="{382BE35B-19DC-43F7-A9FA-D9E96A0573A9}" type="sibTrans" cxnId="{BF0EF497-F4DF-4BD5-9B27-00E2CA98A3AC}">
      <dgm:prSet/>
      <dgm:spPr/>
      <dgm:t>
        <a:bodyPr/>
        <a:lstStyle/>
        <a:p>
          <a:endParaRPr lang="en-US"/>
        </a:p>
      </dgm:t>
    </dgm:pt>
    <dgm:pt modelId="{29B7366E-5070-4B82-9FB9-B16542ABA898}">
      <dgm:prSet phldrT="[Text]" custT="1"/>
      <dgm:spPr/>
      <dgm:t>
        <a:bodyPr/>
        <a:lstStyle/>
        <a:p>
          <a:r>
            <a:rPr lang="en-US" sz="1050"/>
            <a:t>HR tracking and management</a:t>
          </a:r>
        </a:p>
      </dgm:t>
    </dgm:pt>
    <dgm:pt modelId="{D73FBDCA-3DD4-40A8-A13B-7A6FBF0B1217}" type="parTrans" cxnId="{54EDDBC8-3B01-4385-A147-B8F6D5AFB103}">
      <dgm:prSet/>
      <dgm:spPr/>
      <dgm:t>
        <a:bodyPr/>
        <a:lstStyle/>
        <a:p>
          <a:endParaRPr lang="en-US"/>
        </a:p>
      </dgm:t>
    </dgm:pt>
    <dgm:pt modelId="{776EA88C-44DC-4C64-8552-2CB857C0D2AC}" type="sibTrans" cxnId="{54EDDBC8-3B01-4385-A147-B8F6D5AFB103}">
      <dgm:prSet/>
      <dgm:spPr/>
      <dgm:t>
        <a:bodyPr/>
        <a:lstStyle/>
        <a:p>
          <a:endParaRPr lang="en-US"/>
        </a:p>
      </dgm:t>
    </dgm:pt>
    <dgm:pt modelId="{FB3694E4-82E2-46BA-B713-7DD60899B66E}">
      <dgm:prSet/>
      <dgm:spPr/>
      <dgm:t>
        <a:bodyPr/>
        <a:lstStyle/>
        <a:p>
          <a:r>
            <a:rPr lang="en-US"/>
            <a:t>Emetrotel</a:t>
          </a:r>
        </a:p>
      </dgm:t>
    </dgm:pt>
    <dgm:pt modelId="{BCF27294-3D40-47EE-8774-4924A6109AC3}" type="parTrans" cxnId="{CAE5D14D-1703-4FD8-99E3-9A45995B2BD6}">
      <dgm:prSet/>
      <dgm:spPr/>
      <dgm:t>
        <a:bodyPr/>
        <a:lstStyle/>
        <a:p>
          <a:endParaRPr lang="en-US"/>
        </a:p>
      </dgm:t>
    </dgm:pt>
    <dgm:pt modelId="{DA19FBB9-3D07-4CAD-9AAF-7043B8726B02}" type="sibTrans" cxnId="{CAE5D14D-1703-4FD8-99E3-9A45995B2BD6}">
      <dgm:prSet/>
      <dgm:spPr/>
      <dgm:t>
        <a:bodyPr/>
        <a:lstStyle/>
        <a:p>
          <a:endParaRPr lang="en-US"/>
        </a:p>
      </dgm:t>
    </dgm:pt>
    <dgm:pt modelId="{CADBDB81-9B0D-4FA0-A0FB-D5E10C9AA9F5}" type="pres">
      <dgm:prSet presAssocID="{57AF5335-7EC3-410D-97DA-FFE62CEC0476}" presName="Name0" presStyleCnt="0">
        <dgm:presLayoutVars>
          <dgm:dir/>
          <dgm:animLvl val="lvl"/>
          <dgm:resizeHandles val="exact"/>
        </dgm:presLayoutVars>
      </dgm:prSet>
      <dgm:spPr/>
    </dgm:pt>
    <dgm:pt modelId="{32A0C690-6A1E-4EA9-B69F-4FC6255A79F1}" type="pres">
      <dgm:prSet presAssocID="{0D7BF9C7-39A0-455D-8BD2-41F11467ACB0}" presName="linNode" presStyleCnt="0"/>
      <dgm:spPr/>
    </dgm:pt>
    <dgm:pt modelId="{EC1CD2EF-2E1E-47DD-950B-ADD411681E66}" type="pres">
      <dgm:prSet presAssocID="{0D7BF9C7-39A0-455D-8BD2-41F11467ACB0}" presName="parentText" presStyleLbl="node1" presStyleIdx="0" presStyleCnt="4">
        <dgm:presLayoutVars>
          <dgm:chMax val="1"/>
          <dgm:bulletEnabled val="1"/>
        </dgm:presLayoutVars>
      </dgm:prSet>
      <dgm:spPr/>
    </dgm:pt>
    <dgm:pt modelId="{3BE6C993-6CCE-4FAA-8B91-67D0734BAE6C}" type="pres">
      <dgm:prSet presAssocID="{0D7BF9C7-39A0-455D-8BD2-41F11467ACB0}" presName="descendantText" presStyleLbl="alignAccFollowNode1" presStyleIdx="0" presStyleCnt="3">
        <dgm:presLayoutVars>
          <dgm:bulletEnabled val="1"/>
        </dgm:presLayoutVars>
      </dgm:prSet>
      <dgm:spPr/>
    </dgm:pt>
    <dgm:pt modelId="{26450120-30E5-4DDA-AFB0-CFAA0E18AD96}" type="pres">
      <dgm:prSet presAssocID="{54AF456B-4852-484A-9685-DEB75F51CA07}" presName="sp" presStyleCnt="0"/>
      <dgm:spPr/>
    </dgm:pt>
    <dgm:pt modelId="{F5C34E80-0803-43A5-A5E7-3E3118246AA3}" type="pres">
      <dgm:prSet presAssocID="{FB3694E4-82E2-46BA-B713-7DD60899B66E}" presName="linNode" presStyleCnt="0"/>
      <dgm:spPr/>
    </dgm:pt>
    <dgm:pt modelId="{E79244F0-ACA0-47A6-81DE-73FC44797868}" type="pres">
      <dgm:prSet presAssocID="{FB3694E4-82E2-46BA-B713-7DD60899B66E}" presName="parentText" presStyleLbl="node1" presStyleIdx="1" presStyleCnt="4">
        <dgm:presLayoutVars>
          <dgm:chMax val="1"/>
          <dgm:bulletEnabled val="1"/>
        </dgm:presLayoutVars>
      </dgm:prSet>
      <dgm:spPr/>
    </dgm:pt>
    <dgm:pt modelId="{8CBFA5F0-22AA-4EA7-B305-50DDC195D3F3}" type="pres">
      <dgm:prSet presAssocID="{DA19FBB9-3D07-4CAD-9AAF-7043B8726B02}" presName="sp" presStyleCnt="0"/>
      <dgm:spPr/>
    </dgm:pt>
    <dgm:pt modelId="{2F99415F-9073-41A9-805E-297FBAAE914B}" type="pres">
      <dgm:prSet presAssocID="{0CC77CA5-265D-424C-ACD8-A084DC200E08}" presName="linNode" presStyleCnt="0"/>
      <dgm:spPr/>
    </dgm:pt>
    <dgm:pt modelId="{238226DE-DF8A-4D3E-9E71-EBA2A2C1F9A4}" type="pres">
      <dgm:prSet presAssocID="{0CC77CA5-265D-424C-ACD8-A084DC200E08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9A77FBD5-5473-4A96-AEF4-772548D8352D}" type="pres">
      <dgm:prSet presAssocID="{0CC77CA5-265D-424C-ACD8-A084DC200E08}" presName="descendantText" presStyleLbl="alignAccFollowNode1" presStyleIdx="1" presStyleCnt="3">
        <dgm:presLayoutVars>
          <dgm:bulletEnabled val="1"/>
        </dgm:presLayoutVars>
      </dgm:prSet>
      <dgm:spPr/>
    </dgm:pt>
    <dgm:pt modelId="{A51E29CA-BCCB-478C-9029-F8FFDB6E2159}" type="pres">
      <dgm:prSet presAssocID="{26880D5B-B281-42D7-AC7D-748FD79BE50D}" presName="sp" presStyleCnt="0"/>
      <dgm:spPr/>
    </dgm:pt>
    <dgm:pt modelId="{96E8C6EA-FFF8-4730-B115-199C12395EBC}" type="pres">
      <dgm:prSet presAssocID="{ABD58898-FC04-407F-AA4C-CD5E47347B3B}" presName="linNode" presStyleCnt="0"/>
      <dgm:spPr/>
    </dgm:pt>
    <dgm:pt modelId="{D2E8F192-56C1-4375-A5F4-AB803865352F}" type="pres">
      <dgm:prSet presAssocID="{ABD58898-FC04-407F-AA4C-CD5E47347B3B}" presName="parentText" presStyleLbl="node1" presStyleIdx="3" presStyleCnt="4">
        <dgm:presLayoutVars>
          <dgm:chMax val="1"/>
          <dgm:bulletEnabled val="1"/>
        </dgm:presLayoutVars>
      </dgm:prSet>
      <dgm:spPr/>
    </dgm:pt>
    <dgm:pt modelId="{5C637309-E6D2-44CD-8FA0-7D69CD85F5E8}" type="pres">
      <dgm:prSet presAssocID="{ABD58898-FC04-407F-AA4C-CD5E47347B3B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F9AE4C00-FCB5-4F64-B073-FC4C29DF4DA2}" type="presOf" srcId="{29B7366E-5070-4B82-9FB9-B16542ABA898}" destId="{5C637309-E6D2-44CD-8FA0-7D69CD85F5E8}" srcOrd="0" destOrd="0" presId="urn:microsoft.com/office/officeart/2005/8/layout/vList5"/>
    <dgm:cxn modelId="{D962DE16-FAEA-4EB2-9E63-8210E19B6C0F}" srcId="{57AF5335-7EC3-410D-97DA-FFE62CEC0476}" destId="{0D7BF9C7-39A0-455D-8BD2-41F11467ACB0}" srcOrd="0" destOrd="0" parTransId="{E0A55DE4-9DEA-4020-891B-1F0BBB4DAEDE}" sibTransId="{54AF456B-4852-484A-9685-DEB75F51CA07}"/>
    <dgm:cxn modelId="{D4F01E1B-68D8-4A23-9E7E-5D166C8F7A08}" srcId="{0D7BF9C7-39A0-455D-8BD2-41F11467ACB0}" destId="{443B3D60-1A39-4FA2-AC45-20E04B5A7231}" srcOrd="0" destOrd="0" parTransId="{1C7E8B61-BDAA-4115-95C5-88BD4DAAE0D2}" sibTransId="{61C35144-4FEF-4F71-AC14-C83C316DA746}"/>
    <dgm:cxn modelId="{23EED41E-76FD-44FC-A008-5BECF94A3016}" type="presOf" srcId="{57AF5335-7EC3-410D-97DA-FFE62CEC0476}" destId="{CADBDB81-9B0D-4FA0-A0FB-D5E10C9AA9F5}" srcOrd="0" destOrd="0" presId="urn:microsoft.com/office/officeart/2005/8/layout/vList5"/>
    <dgm:cxn modelId="{E58AB04A-8300-4CE6-9EC7-55581C255A79}" type="presOf" srcId="{FB3694E4-82E2-46BA-B713-7DD60899B66E}" destId="{E79244F0-ACA0-47A6-81DE-73FC44797868}" srcOrd="0" destOrd="0" presId="urn:microsoft.com/office/officeart/2005/8/layout/vList5"/>
    <dgm:cxn modelId="{CAE5D14D-1703-4FD8-99E3-9A45995B2BD6}" srcId="{57AF5335-7EC3-410D-97DA-FFE62CEC0476}" destId="{FB3694E4-82E2-46BA-B713-7DD60899B66E}" srcOrd="1" destOrd="0" parTransId="{BCF27294-3D40-47EE-8774-4924A6109AC3}" sibTransId="{DA19FBB9-3D07-4CAD-9AAF-7043B8726B02}"/>
    <dgm:cxn modelId="{D56A8F6F-01AC-47B0-AE4D-E89E3B150AB3}" type="presOf" srcId="{0D7BF9C7-39A0-455D-8BD2-41F11467ACB0}" destId="{EC1CD2EF-2E1E-47DD-950B-ADD411681E66}" srcOrd="0" destOrd="0" presId="urn:microsoft.com/office/officeart/2005/8/layout/vList5"/>
    <dgm:cxn modelId="{EC04A652-0F6E-4461-BC91-C738E2E75AA2}" type="presOf" srcId="{443B3D60-1A39-4FA2-AC45-20E04B5A7231}" destId="{3BE6C993-6CCE-4FAA-8B91-67D0734BAE6C}" srcOrd="0" destOrd="0" presId="urn:microsoft.com/office/officeart/2005/8/layout/vList5"/>
    <dgm:cxn modelId="{BF0EF497-F4DF-4BD5-9B27-00E2CA98A3AC}" srcId="{57AF5335-7EC3-410D-97DA-FFE62CEC0476}" destId="{ABD58898-FC04-407F-AA4C-CD5E47347B3B}" srcOrd="3" destOrd="0" parTransId="{BA963D8A-030E-484B-B32D-077B0B4AD47B}" sibTransId="{382BE35B-19DC-43F7-A9FA-D9E96A0573A9}"/>
    <dgm:cxn modelId="{773569B1-CCB5-4674-B6A2-E48CB5E35B5B}" srcId="{57AF5335-7EC3-410D-97DA-FFE62CEC0476}" destId="{0CC77CA5-265D-424C-ACD8-A084DC200E08}" srcOrd="2" destOrd="0" parTransId="{CF079CF5-958B-4465-9082-1EAD4A8DE564}" sibTransId="{26880D5B-B281-42D7-AC7D-748FD79BE50D}"/>
    <dgm:cxn modelId="{94471FB8-B43D-4415-B0DC-B6343DC98D09}" type="presOf" srcId="{ABD58898-FC04-407F-AA4C-CD5E47347B3B}" destId="{D2E8F192-56C1-4375-A5F4-AB803865352F}" srcOrd="0" destOrd="0" presId="urn:microsoft.com/office/officeart/2005/8/layout/vList5"/>
    <dgm:cxn modelId="{54EDDBC8-3B01-4385-A147-B8F6D5AFB103}" srcId="{ABD58898-FC04-407F-AA4C-CD5E47347B3B}" destId="{29B7366E-5070-4B82-9FB9-B16542ABA898}" srcOrd="0" destOrd="0" parTransId="{D73FBDCA-3DD4-40A8-A13B-7A6FBF0B1217}" sibTransId="{776EA88C-44DC-4C64-8552-2CB857C0D2AC}"/>
    <dgm:cxn modelId="{80FAF1CC-F644-4E62-9361-621B00494F90}" srcId="{0CC77CA5-265D-424C-ACD8-A084DC200E08}" destId="{B32FED45-50D7-40C0-8B4B-D94AB9B9BF8B}" srcOrd="0" destOrd="0" parTransId="{9BAE525D-6343-47A6-9FB3-723F500A3190}" sibTransId="{2B6A3784-4715-40BD-8AF3-5F1AE4BE8221}"/>
    <dgm:cxn modelId="{83DDF8D2-14E4-4180-9381-C11F677EC6B9}" type="presOf" srcId="{0CC77CA5-265D-424C-ACD8-A084DC200E08}" destId="{238226DE-DF8A-4D3E-9E71-EBA2A2C1F9A4}" srcOrd="0" destOrd="0" presId="urn:microsoft.com/office/officeart/2005/8/layout/vList5"/>
    <dgm:cxn modelId="{83E84ED9-CDE2-4A0B-AB13-3205011B0654}" type="presOf" srcId="{B32FED45-50D7-40C0-8B4B-D94AB9B9BF8B}" destId="{9A77FBD5-5473-4A96-AEF4-772548D8352D}" srcOrd="0" destOrd="0" presId="urn:microsoft.com/office/officeart/2005/8/layout/vList5"/>
    <dgm:cxn modelId="{0F6EDAC9-2D73-4D1E-827A-7C2A2C04067C}" type="presParOf" srcId="{CADBDB81-9B0D-4FA0-A0FB-D5E10C9AA9F5}" destId="{32A0C690-6A1E-4EA9-B69F-4FC6255A79F1}" srcOrd="0" destOrd="0" presId="urn:microsoft.com/office/officeart/2005/8/layout/vList5"/>
    <dgm:cxn modelId="{945788A4-B1DA-406A-8E53-E2B823D4C762}" type="presParOf" srcId="{32A0C690-6A1E-4EA9-B69F-4FC6255A79F1}" destId="{EC1CD2EF-2E1E-47DD-950B-ADD411681E66}" srcOrd="0" destOrd="0" presId="urn:microsoft.com/office/officeart/2005/8/layout/vList5"/>
    <dgm:cxn modelId="{73BC594A-284E-45F9-811B-B7815EAC8A3A}" type="presParOf" srcId="{32A0C690-6A1E-4EA9-B69F-4FC6255A79F1}" destId="{3BE6C993-6CCE-4FAA-8B91-67D0734BAE6C}" srcOrd="1" destOrd="0" presId="urn:microsoft.com/office/officeart/2005/8/layout/vList5"/>
    <dgm:cxn modelId="{715F79EA-E2B2-45A2-8CBC-EEBC51195646}" type="presParOf" srcId="{CADBDB81-9B0D-4FA0-A0FB-D5E10C9AA9F5}" destId="{26450120-30E5-4DDA-AFB0-CFAA0E18AD96}" srcOrd="1" destOrd="0" presId="urn:microsoft.com/office/officeart/2005/8/layout/vList5"/>
    <dgm:cxn modelId="{D4E64560-26FD-457B-A6C8-7F0BAEC82CF4}" type="presParOf" srcId="{CADBDB81-9B0D-4FA0-A0FB-D5E10C9AA9F5}" destId="{F5C34E80-0803-43A5-A5E7-3E3118246AA3}" srcOrd="2" destOrd="0" presId="urn:microsoft.com/office/officeart/2005/8/layout/vList5"/>
    <dgm:cxn modelId="{F8AA627D-5292-4BA5-9D37-EDEDEC89FB52}" type="presParOf" srcId="{F5C34E80-0803-43A5-A5E7-3E3118246AA3}" destId="{E79244F0-ACA0-47A6-81DE-73FC44797868}" srcOrd="0" destOrd="0" presId="urn:microsoft.com/office/officeart/2005/8/layout/vList5"/>
    <dgm:cxn modelId="{5FF64CB2-ED02-4EB3-BAA8-306E88D57F72}" type="presParOf" srcId="{CADBDB81-9B0D-4FA0-A0FB-D5E10C9AA9F5}" destId="{8CBFA5F0-22AA-4EA7-B305-50DDC195D3F3}" srcOrd="3" destOrd="0" presId="urn:microsoft.com/office/officeart/2005/8/layout/vList5"/>
    <dgm:cxn modelId="{C0BFB434-02BD-40E4-8254-9CB11E77C920}" type="presParOf" srcId="{CADBDB81-9B0D-4FA0-A0FB-D5E10C9AA9F5}" destId="{2F99415F-9073-41A9-805E-297FBAAE914B}" srcOrd="4" destOrd="0" presId="urn:microsoft.com/office/officeart/2005/8/layout/vList5"/>
    <dgm:cxn modelId="{6A83C296-2A9D-480F-9462-DCB844776FB2}" type="presParOf" srcId="{2F99415F-9073-41A9-805E-297FBAAE914B}" destId="{238226DE-DF8A-4D3E-9E71-EBA2A2C1F9A4}" srcOrd="0" destOrd="0" presId="urn:microsoft.com/office/officeart/2005/8/layout/vList5"/>
    <dgm:cxn modelId="{4029E3C9-5B65-43FB-8E77-A40A75B73148}" type="presParOf" srcId="{2F99415F-9073-41A9-805E-297FBAAE914B}" destId="{9A77FBD5-5473-4A96-AEF4-772548D8352D}" srcOrd="1" destOrd="0" presId="urn:microsoft.com/office/officeart/2005/8/layout/vList5"/>
    <dgm:cxn modelId="{A226B75C-112D-4854-A55F-8736E1362FD3}" type="presParOf" srcId="{CADBDB81-9B0D-4FA0-A0FB-D5E10C9AA9F5}" destId="{A51E29CA-BCCB-478C-9029-F8FFDB6E2159}" srcOrd="5" destOrd="0" presId="urn:microsoft.com/office/officeart/2005/8/layout/vList5"/>
    <dgm:cxn modelId="{D90C2776-102D-4954-8720-ECE866298753}" type="presParOf" srcId="{CADBDB81-9B0D-4FA0-A0FB-D5E10C9AA9F5}" destId="{96E8C6EA-FFF8-4730-B115-199C12395EBC}" srcOrd="6" destOrd="0" presId="urn:microsoft.com/office/officeart/2005/8/layout/vList5"/>
    <dgm:cxn modelId="{B31627F9-E8F0-4D5E-8288-02C7AFA4E597}" type="presParOf" srcId="{96E8C6EA-FFF8-4730-B115-199C12395EBC}" destId="{D2E8F192-56C1-4375-A5F4-AB803865352F}" srcOrd="0" destOrd="0" presId="urn:microsoft.com/office/officeart/2005/8/layout/vList5"/>
    <dgm:cxn modelId="{DE7EC012-E0D5-4EE1-A822-D43F36D48463}" type="presParOf" srcId="{96E8C6EA-FFF8-4730-B115-199C12395EBC}" destId="{5C637309-E6D2-44CD-8FA0-7D69CD85F5E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AF5335-7EC3-410D-97DA-FFE62CEC0476}" type="doc">
      <dgm:prSet loTypeId="urn:microsoft.com/office/officeart/2005/8/layout/vList5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D7BF9C7-39A0-455D-8BD2-41F11467ACB0}">
      <dgm:prSet phldrT="[Text]" custT="1"/>
      <dgm:spPr/>
      <dgm:t>
        <a:bodyPr/>
        <a:lstStyle/>
        <a:p>
          <a:r>
            <a:rPr lang="en-US" sz="1600"/>
            <a:t>Service Titan</a:t>
          </a:r>
        </a:p>
      </dgm:t>
    </dgm:pt>
    <dgm:pt modelId="{E0A55DE4-9DEA-4020-891B-1F0BBB4DAEDE}" type="parTrans" cxnId="{D962DE16-FAEA-4EB2-9E63-8210E19B6C0F}">
      <dgm:prSet/>
      <dgm:spPr/>
      <dgm:t>
        <a:bodyPr/>
        <a:lstStyle/>
        <a:p>
          <a:endParaRPr lang="en-US"/>
        </a:p>
      </dgm:t>
    </dgm:pt>
    <dgm:pt modelId="{54AF456B-4852-484A-9685-DEB75F51CA07}" type="sibTrans" cxnId="{D962DE16-FAEA-4EB2-9E63-8210E19B6C0F}">
      <dgm:prSet/>
      <dgm:spPr/>
      <dgm:t>
        <a:bodyPr/>
        <a:lstStyle/>
        <a:p>
          <a:endParaRPr lang="en-US"/>
        </a:p>
      </dgm:t>
    </dgm:pt>
    <dgm:pt modelId="{443B3D60-1A39-4FA2-AC45-20E04B5A7231}">
      <dgm:prSet phldrT="[Text]" custT="1"/>
      <dgm:spPr/>
      <dgm:t>
        <a:bodyPr/>
        <a:lstStyle/>
        <a:p>
          <a:r>
            <a:rPr lang="en-US" sz="1050"/>
            <a:t>Commercial service software &amp; Mobile App (current)</a:t>
          </a:r>
        </a:p>
      </dgm:t>
    </dgm:pt>
    <dgm:pt modelId="{1C7E8B61-BDAA-4115-95C5-88BD4DAAE0D2}" type="parTrans" cxnId="{D4F01E1B-68D8-4A23-9E7E-5D166C8F7A08}">
      <dgm:prSet/>
      <dgm:spPr/>
      <dgm:t>
        <a:bodyPr/>
        <a:lstStyle/>
        <a:p>
          <a:endParaRPr lang="en-US"/>
        </a:p>
      </dgm:t>
    </dgm:pt>
    <dgm:pt modelId="{61C35144-4FEF-4F71-AC14-C83C316DA746}" type="sibTrans" cxnId="{D4F01E1B-68D8-4A23-9E7E-5D166C8F7A08}">
      <dgm:prSet/>
      <dgm:spPr/>
      <dgm:t>
        <a:bodyPr/>
        <a:lstStyle/>
        <a:p>
          <a:endParaRPr lang="en-US"/>
        </a:p>
      </dgm:t>
    </dgm:pt>
    <dgm:pt modelId="{0CC77CA5-265D-424C-ACD8-A084DC200E08}">
      <dgm:prSet phldrT="[Text]" custT="1"/>
      <dgm:spPr/>
      <dgm:t>
        <a:bodyPr/>
        <a:lstStyle/>
        <a:p>
          <a:r>
            <a:rPr lang="en-US" sz="1600"/>
            <a:t>Successware</a:t>
          </a:r>
        </a:p>
      </dgm:t>
    </dgm:pt>
    <dgm:pt modelId="{CF079CF5-958B-4465-9082-1EAD4A8DE564}" type="parTrans" cxnId="{773569B1-CCB5-4674-B6A2-E48CB5E35B5B}">
      <dgm:prSet/>
      <dgm:spPr/>
      <dgm:t>
        <a:bodyPr/>
        <a:lstStyle/>
        <a:p>
          <a:endParaRPr lang="en-US"/>
        </a:p>
      </dgm:t>
    </dgm:pt>
    <dgm:pt modelId="{26880D5B-B281-42D7-AC7D-748FD79BE50D}" type="sibTrans" cxnId="{773569B1-CCB5-4674-B6A2-E48CB5E35B5B}">
      <dgm:prSet/>
      <dgm:spPr/>
      <dgm:t>
        <a:bodyPr/>
        <a:lstStyle/>
        <a:p>
          <a:endParaRPr lang="en-US"/>
        </a:p>
      </dgm:t>
    </dgm:pt>
    <dgm:pt modelId="{B32FED45-50D7-40C0-8B4B-D94AB9B9BF8B}">
      <dgm:prSet phldrT="[Text]" custT="1"/>
      <dgm:spPr/>
      <dgm:t>
        <a:bodyPr/>
        <a:lstStyle/>
        <a:p>
          <a:r>
            <a:rPr lang="en-US" sz="1050" b="0" i="0"/>
            <a:t>Field service management software</a:t>
          </a:r>
          <a:endParaRPr lang="en-US" sz="1050"/>
        </a:p>
      </dgm:t>
    </dgm:pt>
    <dgm:pt modelId="{9BAE525D-6343-47A6-9FB3-723F500A3190}" type="parTrans" cxnId="{80FAF1CC-F644-4E62-9361-621B00494F90}">
      <dgm:prSet/>
      <dgm:spPr/>
      <dgm:t>
        <a:bodyPr/>
        <a:lstStyle/>
        <a:p>
          <a:endParaRPr lang="en-US"/>
        </a:p>
      </dgm:t>
    </dgm:pt>
    <dgm:pt modelId="{2B6A3784-4715-40BD-8AF3-5F1AE4BE8221}" type="sibTrans" cxnId="{80FAF1CC-F644-4E62-9361-621B00494F90}">
      <dgm:prSet/>
      <dgm:spPr/>
      <dgm:t>
        <a:bodyPr/>
        <a:lstStyle/>
        <a:p>
          <a:endParaRPr lang="en-US"/>
        </a:p>
      </dgm:t>
    </dgm:pt>
    <dgm:pt modelId="{ABD58898-FC04-407F-AA4C-CD5E47347B3B}">
      <dgm:prSet phldrT="[Text]" custT="1"/>
      <dgm:spPr/>
      <dgm:t>
        <a:bodyPr/>
        <a:lstStyle/>
        <a:p>
          <a:r>
            <a:rPr lang="en-US" sz="1600"/>
            <a:t>Talk Desk</a:t>
          </a:r>
        </a:p>
      </dgm:t>
    </dgm:pt>
    <dgm:pt modelId="{BA963D8A-030E-484B-B32D-077B0B4AD47B}" type="parTrans" cxnId="{BF0EF497-F4DF-4BD5-9B27-00E2CA98A3AC}">
      <dgm:prSet/>
      <dgm:spPr/>
      <dgm:t>
        <a:bodyPr/>
        <a:lstStyle/>
        <a:p>
          <a:endParaRPr lang="en-US"/>
        </a:p>
      </dgm:t>
    </dgm:pt>
    <dgm:pt modelId="{382BE35B-19DC-43F7-A9FA-D9E96A0573A9}" type="sibTrans" cxnId="{BF0EF497-F4DF-4BD5-9B27-00E2CA98A3AC}">
      <dgm:prSet/>
      <dgm:spPr/>
      <dgm:t>
        <a:bodyPr/>
        <a:lstStyle/>
        <a:p>
          <a:endParaRPr lang="en-US"/>
        </a:p>
      </dgm:t>
    </dgm:pt>
    <dgm:pt modelId="{29B7366E-5070-4B82-9FB9-B16542ABA898}">
      <dgm:prSet phldrT="[Text]" custT="1"/>
      <dgm:spPr/>
      <dgm:t>
        <a:bodyPr/>
        <a:lstStyle/>
        <a:p>
          <a:r>
            <a:rPr lang="en-US" sz="1050"/>
            <a:t>Customer support (current)</a:t>
          </a:r>
        </a:p>
      </dgm:t>
    </dgm:pt>
    <dgm:pt modelId="{D73FBDCA-3DD4-40A8-A13B-7A6FBF0B1217}" type="parTrans" cxnId="{54EDDBC8-3B01-4385-A147-B8F6D5AFB103}">
      <dgm:prSet/>
      <dgm:spPr/>
      <dgm:t>
        <a:bodyPr/>
        <a:lstStyle/>
        <a:p>
          <a:endParaRPr lang="en-US"/>
        </a:p>
      </dgm:t>
    </dgm:pt>
    <dgm:pt modelId="{776EA88C-44DC-4C64-8552-2CB857C0D2AC}" type="sibTrans" cxnId="{54EDDBC8-3B01-4385-A147-B8F6D5AFB103}">
      <dgm:prSet/>
      <dgm:spPr/>
      <dgm:t>
        <a:bodyPr/>
        <a:lstStyle/>
        <a:p>
          <a:endParaRPr lang="en-US"/>
        </a:p>
      </dgm:t>
    </dgm:pt>
    <dgm:pt modelId="{CADBDB81-9B0D-4FA0-A0FB-D5E10C9AA9F5}" type="pres">
      <dgm:prSet presAssocID="{57AF5335-7EC3-410D-97DA-FFE62CEC0476}" presName="Name0" presStyleCnt="0">
        <dgm:presLayoutVars>
          <dgm:dir/>
          <dgm:animLvl val="lvl"/>
          <dgm:resizeHandles val="exact"/>
        </dgm:presLayoutVars>
      </dgm:prSet>
      <dgm:spPr/>
    </dgm:pt>
    <dgm:pt modelId="{32A0C690-6A1E-4EA9-B69F-4FC6255A79F1}" type="pres">
      <dgm:prSet presAssocID="{0D7BF9C7-39A0-455D-8BD2-41F11467ACB0}" presName="linNode" presStyleCnt="0"/>
      <dgm:spPr/>
    </dgm:pt>
    <dgm:pt modelId="{EC1CD2EF-2E1E-47DD-950B-ADD411681E66}" type="pres">
      <dgm:prSet presAssocID="{0D7BF9C7-39A0-455D-8BD2-41F11467ACB0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3BE6C993-6CCE-4FAA-8B91-67D0734BAE6C}" type="pres">
      <dgm:prSet presAssocID="{0D7BF9C7-39A0-455D-8BD2-41F11467ACB0}" presName="descendantText" presStyleLbl="alignAccFollowNode1" presStyleIdx="0" presStyleCnt="3">
        <dgm:presLayoutVars>
          <dgm:bulletEnabled val="1"/>
        </dgm:presLayoutVars>
      </dgm:prSet>
      <dgm:spPr/>
    </dgm:pt>
    <dgm:pt modelId="{26450120-30E5-4DDA-AFB0-CFAA0E18AD96}" type="pres">
      <dgm:prSet presAssocID="{54AF456B-4852-484A-9685-DEB75F51CA07}" presName="sp" presStyleCnt="0"/>
      <dgm:spPr/>
    </dgm:pt>
    <dgm:pt modelId="{2F99415F-9073-41A9-805E-297FBAAE914B}" type="pres">
      <dgm:prSet presAssocID="{0CC77CA5-265D-424C-ACD8-A084DC200E08}" presName="linNode" presStyleCnt="0"/>
      <dgm:spPr/>
    </dgm:pt>
    <dgm:pt modelId="{238226DE-DF8A-4D3E-9E71-EBA2A2C1F9A4}" type="pres">
      <dgm:prSet presAssocID="{0CC77CA5-265D-424C-ACD8-A084DC200E08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9A77FBD5-5473-4A96-AEF4-772548D8352D}" type="pres">
      <dgm:prSet presAssocID="{0CC77CA5-265D-424C-ACD8-A084DC200E08}" presName="descendantText" presStyleLbl="alignAccFollowNode1" presStyleIdx="1" presStyleCnt="3">
        <dgm:presLayoutVars>
          <dgm:bulletEnabled val="1"/>
        </dgm:presLayoutVars>
      </dgm:prSet>
      <dgm:spPr/>
    </dgm:pt>
    <dgm:pt modelId="{A51E29CA-BCCB-478C-9029-F8FFDB6E2159}" type="pres">
      <dgm:prSet presAssocID="{26880D5B-B281-42D7-AC7D-748FD79BE50D}" presName="sp" presStyleCnt="0"/>
      <dgm:spPr/>
    </dgm:pt>
    <dgm:pt modelId="{96E8C6EA-FFF8-4730-B115-199C12395EBC}" type="pres">
      <dgm:prSet presAssocID="{ABD58898-FC04-407F-AA4C-CD5E47347B3B}" presName="linNode" presStyleCnt="0"/>
      <dgm:spPr/>
    </dgm:pt>
    <dgm:pt modelId="{D2E8F192-56C1-4375-A5F4-AB803865352F}" type="pres">
      <dgm:prSet presAssocID="{ABD58898-FC04-407F-AA4C-CD5E47347B3B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5C637309-E6D2-44CD-8FA0-7D69CD85F5E8}" type="pres">
      <dgm:prSet presAssocID="{ABD58898-FC04-407F-AA4C-CD5E47347B3B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F9AE4C00-FCB5-4F64-B073-FC4C29DF4DA2}" type="presOf" srcId="{29B7366E-5070-4B82-9FB9-B16542ABA898}" destId="{5C637309-E6D2-44CD-8FA0-7D69CD85F5E8}" srcOrd="0" destOrd="0" presId="urn:microsoft.com/office/officeart/2005/8/layout/vList5"/>
    <dgm:cxn modelId="{D962DE16-FAEA-4EB2-9E63-8210E19B6C0F}" srcId="{57AF5335-7EC3-410D-97DA-FFE62CEC0476}" destId="{0D7BF9C7-39A0-455D-8BD2-41F11467ACB0}" srcOrd="0" destOrd="0" parTransId="{E0A55DE4-9DEA-4020-891B-1F0BBB4DAEDE}" sibTransId="{54AF456B-4852-484A-9685-DEB75F51CA07}"/>
    <dgm:cxn modelId="{D4F01E1B-68D8-4A23-9E7E-5D166C8F7A08}" srcId="{0D7BF9C7-39A0-455D-8BD2-41F11467ACB0}" destId="{443B3D60-1A39-4FA2-AC45-20E04B5A7231}" srcOrd="0" destOrd="0" parTransId="{1C7E8B61-BDAA-4115-95C5-88BD4DAAE0D2}" sibTransId="{61C35144-4FEF-4F71-AC14-C83C316DA746}"/>
    <dgm:cxn modelId="{23EED41E-76FD-44FC-A008-5BECF94A3016}" type="presOf" srcId="{57AF5335-7EC3-410D-97DA-FFE62CEC0476}" destId="{CADBDB81-9B0D-4FA0-A0FB-D5E10C9AA9F5}" srcOrd="0" destOrd="0" presId="urn:microsoft.com/office/officeart/2005/8/layout/vList5"/>
    <dgm:cxn modelId="{D56A8F6F-01AC-47B0-AE4D-E89E3B150AB3}" type="presOf" srcId="{0D7BF9C7-39A0-455D-8BD2-41F11467ACB0}" destId="{EC1CD2EF-2E1E-47DD-950B-ADD411681E66}" srcOrd="0" destOrd="0" presId="urn:microsoft.com/office/officeart/2005/8/layout/vList5"/>
    <dgm:cxn modelId="{EC04A652-0F6E-4461-BC91-C738E2E75AA2}" type="presOf" srcId="{443B3D60-1A39-4FA2-AC45-20E04B5A7231}" destId="{3BE6C993-6CCE-4FAA-8B91-67D0734BAE6C}" srcOrd="0" destOrd="0" presId="urn:microsoft.com/office/officeart/2005/8/layout/vList5"/>
    <dgm:cxn modelId="{BF0EF497-F4DF-4BD5-9B27-00E2CA98A3AC}" srcId="{57AF5335-7EC3-410D-97DA-FFE62CEC0476}" destId="{ABD58898-FC04-407F-AA4C-CD5E47347B3B}" srcOrd="2" destOrd="0" parTransId="{BA963D8A-030E-484B-B32D-077B0B4AD47B}" sibTransId="{382BE35B-19DC-43F7-A9FA-D9E96A0573A9}"/>
    <dgm:cxn modelId="{773569B1-CCB5-4674-B6A2-E48CB5E35B5B}" srcId="{57AF5335-7EC3-410D-97DA-FFE62CEC0476}" destId="{0CC77CA5-265D-424C-ACD8-A084DC200E08}" srcOrd="1" destOrd="0" parTransId="{CF079CF5-958B-4465-9082-1EAD4A8DE564}" sibTransId="{26880D5B-B281-42D7-AC7D-748FD79BE50D}"/>
    <dgm:cxn modelId="{94471FB8-B43D-4415-B0DC-B6343DC98D09}" type="presOf" srcId="{ABD58898-FC04-407F-AA4C-CD5E47347B3B}" destId="{D2E8F192-56C1-4375-A5F4-AB803865352F}" srcOrd="0" destOrd="0" presId="urn:microsoft.com/office/officeart/2005/8/layout/vList5"/>
    <dgm:cxn modelId="{54EDDBC8-3B01-4385-A147-B8F6D5AFB103}" srcId="{ABD58898-FC04-407F-AA4C-CD5E47347B3B}" destId="{29B7366E-5070-4B82-9FB9-B16542ABA898}" srcOrd="0" destOrd="0" parTransId="{D73FBDCA-3DD4-40A8-A13B-7A6FBF0B1217}" sibTransId="{776EA88C-44DC-4C64-8552-2CB857C0D2AC}"/>
    <dgm:cxn modelId="{80FAF1CC-F644-4E62-9361-621B00494F90}" srcId="{0CC77CA5-265D-424C-ACD8-A084DC200E08}" destId="{B32FED45-50D7-40C0-8B4B-D94AB9B9BF8B}" srcOrd="0" destOrd="0" parTransId="{9BAE525D-6343-47A6-9FB3-723F500A3190}" sibTransId="{2B6A3784-4715-40BD-8AF3-5F1AE4BE8221}"/>
    <dgm:cxn modelId="{83DDF8D2-14E4-4180-9381-C11F677EC6B9}" type="presOf" srcId="{0CC77CA5-265D-424C-ACD8-A084DC200E08}" destId="{238226DE-DF8A-4D3E-9E71-EBA2A2C1F9A4}" srcOrd="0" destOrd="0" presId="urn:microsoft.com/office/officeart/2005/8/layout/vList5"/>
    <dgm:cxn modelId="{83E84ED9-CDE2-4A0B-AB13-3205011B0654}" type="presOf" srcId="{B32FED45-50D7-40C0-8B4B-D94AB9B9BF8B}" destId="{9A77FBD5-5473-4A96-AEF4-772548D8352D}" srcOrd="0" destOrd="0" presId="urn:microsoft.com/office/officeart/2005/8/layout/vList5"/>
    <dgm:cxn modelId="{0F6EDAC9-2D73-4D1E-827A-7C2A2C04067C}" type="presParOf" srcId="{CADBDB81-9B0D-4FA0-A0FB-D5E10C9AA9F5}" destId="{32A0C690-6A1E-4EA9-B69F-4FC6255A79F1}" srcOrd="0" destOrd="0" presId="urn:microsoft.com/office/officeart/2005/8/layout/vList5"/>
    <dgm:cxn modelId="{945788A4-B1DA-406A-8E53-E2B823D4C762}" type="presParOf" srcId="{32A0C690-6A1E-4EA9-B69F-4FC6255A79F1}" destId="{EC1CD2EF-2E1E-47DD-950B-ADD411681E66}" srcOrd="0" destOrd="0" presId="urn:microsoft.com/office/officeart/2005/8/layout/vList5"/>
    <dgm:cxn modelId="{73BC594A-284E-45F9-811B-B7815EAC8A3A}" type="presParOf" srcId="{32A0C690-6A1E-4EA9-B69F-4FC6255A79F1}" destId="{3BE6C993-6CCE-4FAA-8B91-67D0734BAE6C}" srcOrd="1" destOrd="0" presId="urn:microsoft.com/office/officeart/2005/8/layout/vList5"/>
    <dgm:cxn modelId="{715F79EA-E2B2-45A2-8CBC-EEBC51195646}" type="presParOf" srcId="{CADBDB81-9B0D-4FA0-A0FB-D5E10C9AA9F5}" destId="{26450120-30E5-4DDA-AFB0-CFAA0E18AD96}" srcOrd="1" destOrd="0" presId="urn:microsoft.com/office/officeart/2005/8/layout/vList5"/>
    <dgm:cxn modelId="{C0BFB434-02BD-40E4-8254-9CB11E77C920}" type="presParOf" srcId="{CADBDB81-9B0D-4FA0-A0FB-D5E10C9AA9F5}" destId="{2F99415F-9073-41A9-805E-297FBAAE914B}" srcOrd="2" destOrd="0" presId="urn:microsoft.com/office/officeart/2005/8/layout/vList5"/>
    <dgm:cxn modelId="{6A83C296-2A9D-480F-9462-DCB844776FB2}" type="presParOf" srcId="{2F99415F-9073-41A9-805E-297FBAAE914B}" destId="{238226DE-DF8A-4D3E-9E71-EBA2A2C1F9A4}" srcOrd="0" destOrd="0" presId="urn:microsoft.com/office/officeart/2005/8/layout/vList5"/>
    <dgm:cxn modelId="{4029E3C9-5B65-43FB-8E77-A40A75B73148}" type="presParOf" srcId="{2F99415F-9073-41A9-805E-297FBAAE914B}" destId="{9A77FBD5-5473-4A96-AEF4-772548D8352D}" srcOrd="1" destOrd="0" presId="urn:microsoft.com/office/officeart/2005/8/layout/vList5"/>
    <dgm:cxn modelId="{A226B75C-112D-4854-A55F-8736E1362FD3}" type="presParOf" srcId="{CADBDB81-9B0D-4FA0-A0FB-D5E10C9AA9F5}" destId="{A51E29CA-BCCB-478C-9029-F8FFDB6E2159}" srcOrd="3" destOrd="0" presId="urn:microsoft.com/office/officeart/2005/8/layout/vList5"/>
    <dgm:cxn modelId="{D90C2776-102D-4954-8720-ECE866298753}" type="presParOf" srcId="{CADBDB81-9B0D-4FA0-A0FB-D5E10C9AA9F5}" destId="{96E8C6EA-FFF8-4730-B115-199C12395EBC}" srcOrd="4" destOrd="0" presId="urn:microsoft.com/office/officeart/2005/8/layout/vList5"/>
    <dgm:cxn modelId="{B31627F9-E8F0-4D5E-8288-02C7AFA4E597}" type="presParOf" srcId="{96E8C6EA-FFF8-4730-B115-199C12395EBC}" destId="{D2E8F192-56C1-4375-A5F4-AB803865352F}" srcOrd="0" destOrd="0" presId="urn:microsoft.com/office/officeart/2005/8/layout/vList5"/>
    <dgm:cxn modelId="{DE7EC012-E0D5-4EE1-A822-D43F36D48463}" type="presParOf" srcId="{96E8C6EA-FFF8-4730-B115-199C12395EBC}" destId="{5C637309-E6D2-44CD-8FA0-7D69CD85F5E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E6C993-6CCE-4FAA-8B91-67D0734BAE6C}">
      <dsp:nvSpPr>
        <dsp:cNvPr id="0" name=""/>
        <dsp:cNvSpPr/>
      </dsp:nvSpPr>
      <dsp:spPr>
        <a:xfrm rot="5400000">
          <a:off x="5844195" y="-2660258"/>
          <a:ext cx="229288" cy="56083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Call measurement, recording and data software </a:t>
          </a:r>
        </a:p>
      </dsp:txBody>
      <dsp:txXfrm rot="-5400000">
        <a:off x="3154680" y="40450"/>
        <a:ext cx="5597127" cy="206902"/>
      </dsp:txXfrm>
    </dsp:sp>
    <dsp:sp modelId="{EC1CD2EF-2E1E-47DD-950B-ADD411681E66}">
      <dsp:nvSpPr>
        <dsp:cNvPr id="0" name=""/>
        <dsp:cNvSpPr/>
      </dsp:nvSpPr>
      <dsp:spPr>
        <a:xfrm>
          <a:off x="0" y="595"/>
          <a:ext cx="3154680" cy="28661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Call Cap</a:t>
          </a:r>
        </a:p>
      </dsp:txBody>
      <dsp:txXfrm>
        <a:off x="13991" y="14586"/>
        <a:ext cx="3126698" cy="258628"/>
      </dsp:txXfrm>
    </dsp:sp>
    <dsp:sp modelId="{E79244F0-ACA0-47A6-81DE-73FC44797868}">
      <dsp:nvSpPr>
        <dsp:cNvPr id="0" name=""/>
        <dsp:cNvSpPr/>
      </dsp:nvSpPr>
      <dsp:spPr>
        <a:xfrm>
          <a:off x="0" y="301536"/>
          <a:ext cx="3154680" cy="28661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Emetrotel</a:t>
          </a:r>
        </a:p>
      </dsp:txBody>
      <dsp:txXfrm>
        <a:off x="13991" y="315527"/>
        <a:ext cx="3126698" cy="258628"/>
      </dsp:txXfrm>
    </dsp:sp>
    <dsp:sp modelId="{9A77FBD5-5473-4A96-AEF4-772548D8352D}">
      <dsp:nvSpPr>
        <dsp:cNvPr id="0" name=""/>
        <dsp:cNvSpPr/>
      </dsp:nvSpPr>
      <dsp:spPr>
        <a:xfrm rot="5400000">
          <a:off x="5844195" y="-2058377"/>
          <a:ext cx="229288" cy="56083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No information yet</a:t>
          </a:r>
        </a:p>
      </dsp:txBody>
      <dsp:txXfrm rot="-5400000">
        <a:off x="3154680" y="642331"/>
        <a:ext cx="5597127" cy="206902"/>
      </dsp:txXfrm>
    </dsp:sp>
    <dsp:sp modelId="{238226DE-DF8A-4D3E-9E71-EBA2A2C1F9A4}">
      <dsp:nvSpPr>
        <dsp:cNvPr id="0" name=""/>
        <dsp:cNvSpPr/>
      </dsp:nvSpPr>
      <dsp:spPr>
        <a:xfrm>
          <a:off x="0" y="602477"/>
          <a:ext cx="3154680" cy="28661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Invoka</a:t>
          </a:r>
        </a:p>
      </dsp:txBody>
      <dsp:txXfrm>
        <a:off x="13991" y="616468"/>
        <a:ext cx="3126698" cy="258628"/>
      </dsp:txXfrm>
    </dsp:sp>
    <dsp:sp modelId="{5C637309-E6D2-44CD-8FA0-7D69CD85F5E8}">
      <dsp:nvSpPr>
        <dsp:cNvPr id="0" name=""/>
        <dsp:cNvSpPr/>
      </dsp:nvSpPr>
      <dsp:spPr>
        <a:xfrm rot="5400000">
          <a:off x="5844195" y="-1757436"/>
          <a:ext cx="229288" cy="56083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HR tracking and management</a:t>
          </a:r>
        </a:p>
      </dsp:txBody>
      <dsp:txXfrm rot="-5400000">
        <a:off x="3154680" y="943272"/>
        <a:ext cx="5597127" cy="206902"/>
      </dsp:txXfrm>
    </dsp:sp>
    <dsp:sp modelId="{D2E8F192-56C1-4375-A5F4-AB803865352F}">
      <dsp:nvSpPr>
        <dsp:cNvPr id="0" name=""/>
        <dsp:cNvSpPr/>
      </dsp:nvSpPr>
      <dsp:spPr>
        <a:xfrm>
          <a:off x="0" y="903418"/>
          <a:ext cx="3154680" cy="28661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Sage Intacct</a:t>
          </a:r>
        </a:p>
      </dsp:txBody>
      <dsp:txXfrm>
        <a:off x="13991" y="917409"/>
        <a:ext cx="3126698" cy="2586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E6C993-6CCE-4FAA-8B91-67D0734BAE6C}">
      <dsp:nvSpPr>
        <dsp:cNvPr id="0" name=""/>
        <dsp:cNvSpPr/>
      </dsp:nvSpPr>
      <dsp:spPr>
        <a:xfrm rot="5400000">
          <a:off x="5792406" y="-2605633"/>
          <a:ext cx="306958" cy="559612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Commercial service software &amp; Mobile App (current)</a:t>
          </a:r>
        </a:p>
      </dsp:txBody>
      <dsp:txXfrm rot="-5400000">
        <a:off x="3147821" y="53936"/>
        <a:ext cx="5581144" cy="276990"/>
      </dsp:txXfrm>
    </dsp:sp>
    <dsp:sp modelId="{EC1CD2EF-2E1E-47DD-950B-ADD411681E66}">
      <dsp:nvSpPr>
        <dsp:cNvPr id="0" name=""/>
        <dsp:cNvSpPr/>
      </dsp:nvSpPr>
      <dsp:spPr>
        <a:xfrm>
          <a:off x="0" y="581"/>
          <a:ext cx="3147822" cy="38369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Service Titan</a:t>
          </a:r>
        </a:p>
      </dsp:txBody>
      <dsp:txXfrm>
        <a:off x="18731" y="19312"/>
        <a:ext cx="3110360" cy="346235"/>
      </dsp:txXfrm>
    </dsp:sp>
    <dsp:sp modelId="{9A77FBD5-5473-4A96-AEF4-772548D8352D}">
      <dsp:nvSpPr>
        <dsp:cNvPr id="0" name=""/>
        <dsp:cNvSpPr/>
      </dsp:nvSpPr>
      <dsp:spPr>
        <a:xfrm rot="5400000">
          <a:off x="5792406" y="-2202751"/>
          <a:ext cx="306958" cy="559612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0" i="0" kern="1200"/>
            <a:t>Field service management software</a:t>
          </a:r>
          <a:endParaRPr lang="en-US" sz="1050" kern="1200"/>
        </a:p>
      </dsp:txBody>
      <dsp:txXfrm rot="-5400000">
        <a:off x="3147821" y="456818"/>
        <a:ext cx="5581144" cy="276990"/>
      </dsp:txXfrm>
    </dsp:sp>
    <dsp:sp modelId="{238226DE-DF8A-4D3E-9E71-EBA2A2C1F9A4}">
      <dsp:nvSpPr>
        <dsp:cNvPr id="0" name=""/>
        <dsp:cNvSpPr/>
      </dsp:nvSpPr>
      <dsp:spPr>
        <a:xfrm>
          <a:off x="0" y="403463"/>
          <a:ext cx="3147822" cy="38369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Successware</a:t>
          </a:r>
        </a:p>
      </dsp:txBody>
      <dsp:txXfrm>
        <a:off x="18731" y="422194"/>
        <a:ext cx="3110360" cy="346235"/>
      </dsp:txXfrm>
    </dsp:sp>
    <dsp:sp modelId="{5C637309-E6D2-44CD-8FA0-7D69CD85F5E8}">
      <dsp:nvSpPr>
        <dsp:cNvPr id="0" name=""/>
        <dsp:cNvSpPr/>
      </dsp:nvSpPr>
      <dsp:spPr>
        <a:xfrm rot="5400000">
          <a:off x="5792406" y="-1799869"/>
          <a:ext cx="306958" cy="559612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Customer support (current)</a:t>
          </a:r>
        </a:p>
      </dsp:txBody>
      <dsp:txXfrm rot="-5400000">
        <a:off x="3147821" y="859700"/>
        <a:ext cx="5581144" cy="276990"/>
      </dsp:txXfrm>
    </dsp:sp>
    <dsp:sp modelId="{D2E8F192-56C1-4375-A5F4-AB803865352F}">
      <dsp:nvSpPr>
        <dsp:cNvPr id="0" name=""/>
        <dsp:cNvSpPr/>
      </dsp:nvSpPr>
      <dsp:spPr>
        <a:xfrm>
          <a:off x="0" y="806346"/>
          <a:ext cx="3147822" cy="38369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Talk Desk</a:t>
          </a:r>
        </a:p>
      </dsp:txBody>
      <dsp:txXfrm>
        <a:off x="18731" y="825077"/>
        <a:ext cx="3110360" cy="3462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2CFD44-FDA2-46DF-ACFA-F0C316AE4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CF3D3E-CD1C-4595-9C2D-BF8267218D6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440710F-80C3-4D3F-A66C-C5F28E87EC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233893-1A66-4548-9BB4-3350E731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Florist newsletter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2022-05-31T14:29:00Z</dcterms:created>
  <dcterms:modified xsi:type="dcterms:W3CDTF">2022-06-10T15:06:00Z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